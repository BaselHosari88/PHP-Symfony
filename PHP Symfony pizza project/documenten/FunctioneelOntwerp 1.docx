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31BDF22" w14:textId="77777777" w:rsidR="007A68DD" w:rsidRDefault="007A68DD"/>
        <w:p w14:paraId="6F4BF902" w14:textId="77777777" w:rsidR="007A68DD" w:rsidRDefault="003A0579">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54FB5245" wp14:editId="489013B5">
                    <wp:simplePos x="0" y="0"/>
                    <wp:positionH relativeFrom="page">
                      <wp:posOffset>472440</wp:posOffset>
                    </wp:positionH>
                    <wp:positionV relativeFrom="page">
                      <wp:posOffset>8077200</wp:posOffset>
                    </wp:positionV>
                    <wp:extent cx="5753100" cy="484632"/>
                    <wp:effectExtent l="0" t="0" r="0" b="0"/>
                    <wp:wrapSquare wrapText="bothSides"/>
                    <wp:docPr id="2"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EndPr/>
                                <w:sdtContent>
                                  <w:p w14:paraId="00B6C6C9" w14:textId="3E21A583" w:rsidR="003A0579" w:rsidRPr="00034365" w:rsidRDefault="005B5242" w:rsidP="003A0579">
                                    <w:pPr>
                                      <w:pStyle w:val="NoSpacing"/>
                                      <w:spacing w:before="40" w:after="40"/>
                                      <w:rPr>
                                        <w:caps/>
                                        <w:color w:val="4472C4" w:themeColor="accent1"/>
                                        <w:sz w:val="28"/>
                                        <w:szCs w:val="28"/>
                                      </w:rPr>
                                    </w:pPr>
                                    <w:r w:rsidRPr="00034365">
                                      <w:rPr>
                                        <w:caps/>
                                        <w:color w:val="4472C4" w:themeColor="accent1"/>
                                        <w:sz w:val="28"/>
                                        <w:szCs w:val="28"/>
                                      </w:rPr>
                                      <w:t>Project</w:t>
                                    </w:r>
                                  </w:p>
                                </w:sdtContent>
                              </w:sdt>
                              <w:p w14:paraId="7EF4AD16" w14:textId="4DE6AC58" w:rsidR="003A0579" w:rsidRPr="00034365" w:rsidRDefault="003A0579" w:rsidP="003A0579">
                                <w:pPr>
                                  <w:pStyle w:val="NoSpacing"/>
                                  <w:rPr>
                                    <w:rStyle w:val="SubtleEmphasis"/>
                                    <w:i w:val="0"/>
                                    <w:iCs w:val="0"/>
                                    <w:color w:val="auto"/>
                                  </w:rPr>
                                </w:pPr>
                                <w:r w:rsidRPr="00034365">
                                  <w:rPr>
                                    <w:rStyle w:val="SubtleEmphasis"/>
                                    <w:i w:val="0"/>
                                    <w:iCs w:val="0"/>
                                    <w:color w:val="auto"/>
                                  </w:rPr>
                                  <w:t xml:space="preserve">Teamnaam: </w:t>
                                </w:r>
                                <w:r w:rsidR="006A4FA6">
                                  <w:rPr>
                                    <w:rStyle w:val="SubtleEmphasis"/>
                                    <w:i w:val="0"/>
                                    <w:iCs w:val="0"/>
                                    <w:color w:val="auto"/>
                                  </w:rPr>
                                  <w:t>BASEL TEAM</w:t>
                                </w:r>
                              </w:p>
                              <w:p w14:paraId="0BA11B4F" w14:textId="4D3F9864" w:rsidR="003A0579" w:rsidRPr="00034365" w:rsidRDefault="003A0579" w:rsidP="003A0579">
                                <w:pPr>
                                  <w:pStyle w:val="NoSpacing"/>
                                  <w:rPr>
                                    <w:rStyle w:val="SubtleEmphasis"/>
                                    <w:i w:val="0"/>
                                    <w:iCs w:val="0"/>
                                    <w:color w:val="auto"/>
                                  </w:rPr>
                                </w:pPr>
                                <w:r w:rsidRPr="00034365">
                                  <w:rPr>
                                    <w:rStyle w:val="SubtleEmphasis"/>
                                    <w:i w:val="0"/>
                                    <w:iCs w:val="0"/>
                                    <w:color w:val="auto"/>
                                  </w:rPr>
                                  <w:t xml:space="preserve">Team: </w:t>
                                </w:r>
                                <w:sdt>
                                  <w:sdtPr>
                                    <w:rPr>
                                      <w:rStyle w:val="SubtleEmphasis"/>
                                      <w:i w:val="0"/>
                                      <w:iCs w:val="0"/>
                                      <w:color w:val="auto"/>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5F5D2A">
                                      <w:rPr>
                                        <w:rStyle w:val="SubtleEmphasis"/>
                                        <w:i w:val="0"/>
                                        <w:iCs w:val="0"/>
                                        <w:color w:val="auto"/>
                                      </w:rPr>
                                      <w:t>Basel Hosari</w:t>
                                    </w:r>
                                  </w:sdtContent>
                                </w:sdt>
                              </w:p>
                              <w:p w14:paraId="3EA15D85" w14:textId="5D8A7DDC" w:rsidR="003A0579" w:rsidRPr="006A4FA6" w:rsidRDefault="003A0579" w:rsidP="003A0579">
                                <w:pPr>
                                  <w:pStyle w:val="NoSpacing"/>
                                  <w:rPr>
                                    <w:rStyle w:val="SubtleEmphasis"/>
                                    <w:i w:val="0"/>
                                    <w:iCs w:val="0"/>
                                    <w:color w:val="auto"/>
                                  </w:rPr>
                                </w:pPr>
                                <w:r w:rsidRPr="006A4FA6">
                                  <w:rPr>
                                    <w:rStyle w:val="SubtleEmphasis"/>
                                    <w:i w:val="0"/>
                                    <w:iCs w:val="0"/>
                                    <w:color w:val="auto"/>
                                  </w:rPr>
                                  <w:t xml:space="preserve">Cohort: </w:t>
                                </w:r>
                                <w:r w:rsidR="005A1013" w:rsidRPr="006A4FA6">
                                  <w:rPr>
                                    <w:rStyle w:val="SubtleEmphasis"/>
                                    <w:i w:val="0"/>
                                    <w:iCs w:val="0"/>
                                    <w:color w:val="auto"/>
                                  </w:rPr>
                                  <w:t>202</w:t>
                                </w:r>
                                <w:r w:rsidR="005B5242" w:rsidRPr="006A4FA6">
                                  <w:rPr>
                                    <w:rStyle w:val="SubtleEmphasis"/>
                                    <w:i w:val="0"/>
                                    <w:iCs w:val="0"/>
                                    <w:color w:val="auto"/>
                                  </w:rPr>
                                  <w:t>1</w:t>
                                </w:r>
                              </w:p>
                              <w:p w14:paraId="4F8D9D85" w14:textId="65D09CBD" w:rsidR="003A0579" w:rsidRPr="00222411" w:rsidRDefault="003A0579" w:rsidP="003A0579">
                                <w:pPr>
                                  <w:pStyle w:val="NoSpacing"/>
                                  <w:rPr>
                                    <w:rStyle w:val="SubtleEmphasis"/>
                                    <w:i w:val="0"/>
                                    <w:iCs w:val="0"/>
                                    <w:color w:val="auto"/>
                                    <w:lang w:val="nl-NL"/>
                                  </w:rPr>
                                </w:pPr>
                                <w:r w:rsidRPr="00222411">
                                  <w:rPr>
                                    <w:rStyle w:val="SubtleEmphasis"/>
                                    <w:i w:val="0"/>
                                    <w:iCs w:val="0"/>
                                    <w:color w:val="auto"/>
                                    <w:lang w:val="nl-NL"/>
                                  </w:rPr>
                                  <w:t xml:space="preserve">Klant: </w:t>
                                </w:r>
                                <w:r w:rsidR="00034365">
                                  <w:rPr>
                                    <w:rStyle w:val="SubtleEmphasis"/>
                                    <w:i w:val="0"/>
                                    <w:iCs w:val="0"/>
                                    <w:color w:val="auto"/>
                                    <w:lang w:val="nl-NL"/>
                                  </w:rPr>
                                  <w:t>De Docenten</w:t>
                                </w:r>
                              </w:p>
                              <w:p w14:paraId="78604D3D" w14:textId="097B5E97" w:rsidR="003A0579" w:rsidRPr="002132BE" w:rsidRDefault="003A0579" w:rsidP="003A0579">
                                <w:pPr>
                                  <w:pStyle w:val="NoSpacing"/>
                                  <w:rPr>
                                    <w:rStyle w:val="SubtleEmphasis"/>
                                    <w:i w:val="0"/>
                                    <w:iCs w:val="0"/>
                                    <w:color w:val="auto"/>
                                    <w:lang w:val="nl-NL"/>
                                  </w:rPr>
                                </w:pPr>
                                <w:r w:rsidRPr="002132BE">
                                  <w:rPr>
                                    <w:rStyle w:val="SubtleEmphasis"/>
                                    <w:i w:val="0"/>
                                    <w:iCs w:val="0"/>
                                    <w:color w:val="auto"/>
                                    <w:lang w:val="nl-NL"/>
                                  </w:rPr>
                                  <w:t xml:space="preserve">Datum: </w:t>
                                </w:r>
                                <w:r w:rsidR="00166122">
                                  <w:rPr>
                                    <w:rStyle w:val="SubtleEmphasis"/>
                                    <w:i w:val="0"/>
                                    <w:iCs w:val="0"/>
                                    <w:color w:val="auto"/>
                                    <w:lang w:val="nl-NL"/>
                                  </w:rPr>
                                  <w:t>01</w:t>
                                </w:r>
                                <w:r w:rsidR="00034365">
                                  <w:rPr>
                                    <w:rStyle w:val="SubtleEmphasis"/>
                                    <w:i w:val="0"/>
                                    <w:iCs w:val="0"/>
                                    <w:color w:val="auto"/>
                                    <w:lang w:val="nl-NL"/>
                                  </w:rPr>
                                  <w:t>-</w:t>
                                </w:r>
                                <w:r w:rsidR="00166122">
                                  <w:rPr>
                                    <w:rStyle w:val="SubtleEmphasis"/>
                                    <w:i w:val="0"/>
                                    <w:iCs w:val="0"/>
                                    <w:color w:val="auto"/>
                                    <w:lang w:val="nl-NL"/>
                                  </w:rPr>
                                  <w:t>02</w:t>
                                </w:r>
                                <w:r w:rsidR="00034365">
                                  <w:rPr>
                                    <w:rStyle w:val="SubtleEmphasis"/>
                                    <w:i w:val="0"/>
                                    <w:iCs w:val="0"/>
                                    <w:color w:val="auto"/>
                                    <w:lang w:val="nl-NL"/>
                                  </w:rPr>
                                  <w:t>-202</w:t>
                                </w:r>
                                <w:r w:rsidR="00166122">
                                  <w:rPr>
                                    <w:rStyle w:val="SubtleEmphasis"/>
                                    <w:i w:val="0"/>
                                    <w:iCs w:val="0"/>
                                    <w:color w:val="auto"/>
                                    <w:lang w:val="nl-NL"/>
                                  </w:rPr>
                                  <w:t>3</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FB5245" id="_x0000_t202" coordsize="21600,21600" o:spt="202" path="m,l,21600r21600,l21600,xe">
                    <v:stroke joinstyle="miter"/>
                    <v:path gradientshapeok="t" o:connecttype="rect"/>
                  </v:shapetype>
                  <v:shape id="Text Box 129" o:spid="_x0000_s1026" type="#_x0000_t202" style="position:absolute;margin-left:37.2pt;margin-top:636pt;width:453pt;height:38.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" filled="f" stroked="f" strokeweight=".5pt">
                    <v:textbox style="mso-fit-shape-to-text:t" inset="1in,0,86.4pt,0">
                      <w:txbxContent>
                        <w:sdt>
                          <w:sdtPr>
                            <w:rPr>
                              <w:caps/>
                              <w:color w:val="4472C4" w:themeColor="accent1"/>
                              <w:sz w:val="28"/>
                              <w:szCs w:val="28"/>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EndPr/>
                          <w:sdtContent>
                            <w:p w14:paraId="00B6C6C9" w14:textId="3E21A583" w:rsidR="003A0579" w:rsidRPr="00034365" w:rsidRDefault="005B5242" w:rsidP="003A0579">
                              <w:pPr>
                                <w:pStyle w:val="NoSpacing"/>
                                <w:spacing w:before="40" w:after="40"/>
                                <w:rPr>
                                  <w:caps/>
                                  <w:color w:val="4472C4" w:themeColor="accent1"/>
                                  <w:sz w:val="28"/>
                                  <w:szCs w:val="28"/>
                                </w:rPr>
                              </w:pPr>
                              <w:r w:rsidRPr="00034365">
                                <w:rPr>
                                  <w:caps/>
                                  <w:color w:val="4472C4" w:themeColor="accent1"/>
                                  <w:sz w:val="28"/>
                                  <w:szCs w:val="28"/>
                                </w:rPr>
                                <w:t>Project</w:t>
                              </w:r>
                            </w:p>
                          </w:sdtContent>
                        </w:sdt>
                        <w:p w14:paraId="7EF4AD16" w14:textId="4DE6AC58" w:rsidR="003A0579" w:rsidRPr="00034365" w:rsidRDefault="003A0579" w:rsidP="003A0579">
                          <w:pPr>
                            <w:pStyle w:val="NoSpacing"/>
                            <w:rPr>
                              <w:rStyle w:val="SubtleEmphasis"/>
                              <w:i w:val="0"/>
                              <w:iCs w:val="0"/>
                              <w:color w:val="auto"/>
                            </w:rPr>
                          </w:pPr>
                          <w:r w:rsidRPr="00034365">
                            <w:rPr>
                              <w:rStyle w:val="SubtleEmphasis"/>
                              <w:i w:val="0"/>
                              <w:iCs w:val="0"/>
                              <w:color w:val="auto"/>
                            </w:rPr>
                            <w:t xml:space="preserve">Teamnaam: </w:t>
                          </w:r>
                          <w:r w:rsidR="006A4FA6">
                            <w:rPr>
                              <w:rStyle w:val="SubtleEmphasis"/>
                              <w:i w:val="0"/>
                              <w:iCs w:val="0"/>
                              <w:color w:val="auto"/>
                            </w:rPr>
                            <w:t>BASEL TEAM</w:t>
                          </w:r>
                        </w:p>
                        <w:p w14:paraId="0BA11B4F" w14:textId="4D3F9864" w:rsidR="003A0579" w:rsidRPr="00034365" w:rsidRDefault="003A0579" w:rsidP="003A0579">
                          <w:pPr>
                            <w:pStyle w:val="NoSpacing"/>
                            <w:rPr>
                              <w:rStyle w:val="SubtleEmphasis"/>
                              <w:i w:val="0"/>
                              <w:iCs w:val="0"/>
                              <w:color w:val="auto"/>
                            </w:rPr>
                          </w:pPr>
                          <w:r w:rsidRPr="00034365">
                            <w:rPr>
                              <w:rStyle w:val="SubtleEmphasis"/>
                              <w:i w:val="0"/>
                              <w:iCs w:val="0"/>
                              <w:color w:val="auto"/>
                            </w:rPr>
                            <w:t xml:space="preserve">Team: </w:t>
                          </w:r>
                          <w:sdt>
                            <w:sdtPr>
                              <w:rPr>
                                <w:rStyle w:val="SubtleEmphasis"/>
                                <w:i w:val="0"/>
                                <w:iCs w:val="0"/>
                                <w:color w:val="auto"/>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5F5D2A">
                                <w:rPr>
                                  <w:rStyle w:val="SubtleEmphasis"/>
                                  <w:i w:val="0"/>
                                  <w:iCs w:val="0"/>
                                  <w:color w:val="auto"/>
                                </w:rPr>
                                <w:t>Basel Hosari</w:t>
                              </w:r>
                            </w:sdtContent>
                          </w:sdt>
                        </w:p>
                        <w:p w14:paraId="3EA15D85" w14:textId="5D8A7DDC" w:rsidR="003A0579" w:rsidRPr="006A4FA6" w:rsidRDefault="003A0579" w:rsidP="003A0579">
                          <w:pPr>
                            <w:pStyle w:val="NoSpacing"/>
                            <w:rPr>
                              <w:rStyle w:val="SubtleEmphasis"/>
                              <w:i w:val="0"/>
                              <w:iCs w:val="0"/>
                              <w:color w:val="auto"/>
                            </w:rPr>
                          </w:pPr>
                          <w:r w:rsidRPr="006A4FA6">
                            <w:rPr>
                              <w:rStyle w:val="SubtleEmphasis"/>
                              <w:i w:val="0"/>
                              <w:iCs w:val="0"/>
                              <w:color w:val="auto"/>
                            </w:rPr>
                            <w:t xml:space="preserve">Cohort: </w:t>
                          </w:r>
                          <w:r w:rsidR="005A1013" w:rsidRPr="006A4FA6">
                            <w:rPr>
                              <w:rStyle w:val="SubtleEmphasis"/>
                              <w:i w:val="0"/>
                              <w:iCs w:val="0"/>
                              <w:color w:val="auto"/>
                            </w:rPr>
                            <w:t>202</w:t>
                          </w:r>
                          <w:r w:rsidR="005B5242" w:rsidRPr="006A4FA6">
                            <w:rPr>
                              <w:rStyle w:val="SubtleEmphasis"/>
                              <w:i w:val="0"/>
                              <w:iCs w:val="0"/>
                              <w:color w:val="auto"/>
                            </w:rPr>
                            <w:t>1</w:t>
                          </w:r>
                        </w:p>
                        <w:p w14:paraId="4F8D9D85" w14:textId="65D09CBD" w:rsidR="003A0579" w:rsidRPr="00222411" w:rsidRDefault="003A0579" w:rsidP="003A0579">
                          <w:pPr>
                            <w:pStyle w:val="NoSpacing"/>
                            <w:rPr>
                              <w:rStyle w:val="SubtleEmphasis"/>
                              <w:i w:val="0"/>
                              <w:iCs w:val="0"/>
                              <w:color w:val="auto"/>
                              <w:lang w:val="nl-NL"/>
                            </w:rPr>
                          </w:pPr>
                          <w:r w:rsidRPr="00222411">
                            <w:rPr>
                              <w:rStyle w:val="SubtleEmphasis"/>
                              <w:i w:val="0"/>
                              <w:iCs w:val="0"/>
                              <w:color w:val="auto"/>
                              <w:lang w:val="nl-NL"/>
                            </w:rPr>
                            <w:t xml:space="preserve">Klant: </w:t>
                          </w:r>
                          <w:r w:rsidR="00034365">
                            <w:rPr>
                              <w:rStyle w:val="SubtleEmphasis"/>
                              <w:i w:val="0"/>
                              <w:iCs w:val="0"/>
                              <w:color w:val="auto"/>
                              <w:lang w:val="nl-NL"/>
                            </w:rPr>
                            <w:t>De Docenten</w:t>
                          </w:r>
                        </w:p>
                        <w:p w14:paraId="78604D3D" w14:textId="097B5E97" w:rsidR="003A0579" w:rsidRPr="002132BE" w:rsidRDefault="003A0579" w:rsidP="003A0579">
                          <w:pPr>
                            <w:pStyle w:val="NoSpacing"/>
                            <w:rPr>
                              <w:rStyle w:val="SubtleEmphasis"/>
                              <w:i w:val="0"/>
                              <w:iCs w:val="0"/>
                              <w:color w:val="auto"/>
                              <w:lang w:val="nl-NL"/>
                            </w:rPr>
                          </w:pPr>
                          <w:r w:rsidRPr="002132BE">
                            <w:rPr>
                              <w:rStyle w:val="SubtleEmphasis"/>
                              <w:i w:val="0"/>
                              <w:iCs w:val="0"/>
                              <w:color w:val="auto"/>
                              <w:lang w:val="nl-NL"/>
                            </w:rPr>
                            <w:t xml:space="preserve">Datum: </w:t>
                          </w:r>
                          <w:r w:rsidR="00166122">
                            <w:rPr>
                              <w:rStyle w:val="SubtleEmphasis"/>
                              <w:i w:val="0"/>
                              <w:iCs w:val="0"/>
                              <w:color w:val="auto"/>
                              <w:lang w:val="nl-NL"/>
                            </w:rPr>
                            <w:t>01</w:t>
                          </w:r>
                          <w:r w:rsidR="00034365">
                            <w:rPr>
                              <w:rStyle w:val="SubtleEmphasis"/>
                              <w:i w:val="0"/>
                              <w:iCs w:val="0"/>
                              <w:color w:val="auto"/>
                              <w:lang w:val="nl-NL"/>
                            </w:rPr>
                            <w:t>-</w:t>
                          </w:r>
                          <w:r w:rsidR="00166122">
                            <w:rPr>
                              <w:rStyle w:val="SubtleEmphasis"/>
                              <w:i w:val="0"/>
                              <w:iCs w:val="0"/>
                              <w:color w:val="auto"/>
                              <w:lang w:val="nl-NL"/>
                            </w:rPr>
                            <w:t>02</w:t>
                          </w:r>
                          <w:r w:rsidR="00034365">
                            <w:rPr>
                              <w:rStyle w:val="SubtleEmphasis"/>
                              <w:i w:val="0"/>
                              <w:iCs w:val="0"/>
                              <w:color w:val="auto"/>
                              <w:lang w:val="nl-NL"/>
                            </w:rPr>
                            <w:t>-202</w:t>
                          </w:r>
                          <w:r w:rsidR="00166122">
                            <w:rPr>
                              <w:rStyle w:val="SubtleEmphasis"/>
                              <w:i w:val="0"/>
                              <w:iCs w:val="0"/>
                              <w:color w:val="auto"/>
                              <w:lang w:val="nl-NL"/>
                            </w:rPr>
                            <w:t>3</w:t>
                          </w:r>
                        </w:p>
                      </w:txbxContent>
                    </v:textbox>
                    <w10:wrap type="square" anchorx="page"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A50DD25" wp14:editId="6B40BED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F9B850" w14:textId="77777777" w:rsidR="007A68DD" w:rsidRDefault="00F205B8">
                                  <w:pPr>
                                    <w:rPr>
                                      <w:color w:val="FFFFFF" w:themeColor="background1"/>
                                      <w:sz w:val="72"/>
                                      <w:szCs w:val="72"/>
                                    </w:rPr>
                                  </w:pPr>
                                  <w:r w:rsidRPr="00F205B8">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50DD2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6F9B850" w14:textId="77777777" w:rsidR="007A68DD" w:rsidRDefault="00F205B8">
                            <w:pPr>
                              <w:rPr>
                                <w:color w:val="FFFFFF" w:themeColor="background1"/>
                                <w:sz w:val="72"/>
                                <w:szCs w:val="72"/>
                              </w:rPr>
                            </w:pPr>
                            <w:r w:rsidRPr="00F205B8">
                              <w:rPr>
                                <w:color w:val="FFFFFF" w:themeColor="background1"/>
                                <w:sz w:val="72"/>
                                <w:szCs w:val="72"/>
                              </w:rPr>
                              <w:t>Functioneel Ontwerp</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2DE61540" wp14:editId="6EC9F55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4F888" w14:textId="77777777" w:rsidR="007A68DD" w:rsidRDefault="005F5D2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DE61540"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304F888" w14:textId="77777777" w:rsidR="007A68DD" w:rsidRDefault="005F5D2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54D4FFB0" wp14:editId="0A61E6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F8A276" w14:textId="258C3875" w:rsidR="007A68DD" w:rsidRDefault="00F54C8A">
                                    <w:pPr>
                                      <w:pStyle w:val="NoSpacing"/>
                                      <w:jc w:val="right"/>
                                      <w:rPr>
                                        <w:color w:val="FFFFFF" w:themeColor="background1"/>
                                        <w:sz w:val="24"/>
                                        <w:szCs w:val="24"/>
                                      </w:rPr>
                                    </w:pPr>
                                    <w:r>
                                      <w:rPr>
                                        <w:color w:val="FFFFFF" w:themeColor="background1"/>
                                        <w:sz w:val="24"/>
                                        <w:szCs w:val="24"/>
                                      </w:rPr>
                                      <w:t>20</w:t>
                                    </w:r>
                                    <w:r w:rsidR="00F205B8">
                                      <w:rPr>
                                        <w:color w:val="FFFFFF" w:themeColor="background1"/>
                                        <w:sz w:val="24"/>
                                        <w:szCs w:val="24"/>
                                      </w:rPr>
                                      <w:t>2</w:t>
                                    </w:r>
                                    <w:r w:rsidR="008F4085">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D4FFB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F8A276" w14:textId="258C3875" w:rsidR="007A68DD" w:rsidRDefault="00F54C8A">
                              <w:pPr>
                                <w:pStyle w:val="NoSpacing"/>
                                <w:jc w:val="right"/>
                                <w:rPr>
                                  <w:color w:val="FFFFFF" w:themeColor="background1"/>
                                  <w:sz w:val="24"/>
                                  <w:szCs w:val="24"/>
                                </w:rPr>
                              </w:pPr>
                              <w:r>
                                <w:rPr>
                                  <w:color w:val="FFFFFF" w:themeColor="background1"/>
                                  <w:sz w:val="24"/>
                                  <w:szCs w:val="24"/>
                                </w:rPr>
                                <w:t>20</w:t>
                              </w:r>
                              <w:r w:rsidR="00F205B8">
                                <w:rPr>
                                  <w:color w:val="FFFFFF" w:themeColor="background1"/>
                                  <w:sz w:val="24"/>
                                  <w:szCs w:val="24"/>
                                </w:rPr>
                                <w:t>2</w:t>
                              </w:r>
                              <w:r w:rsidR="008F4085">
                                <w:rPr>
                                  <w:color w:val="FFFFFF" w:themeColor="background1"/>
                                  <w:sz w:val="24"/>
                                  <w:szCs w:val="24"/>
                                </w:rPr>
                                <w:t>2</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115429045"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09CC3E0" w14:textId="77777777" w:rsidR="00F54C8A" w:rsidRDefault="00F54C8A" w:rsidP="001D4C53">
          <w:pPr>
            <w:pStyle w:val="Heading1"/>
            <w:numPr>
              <w:ilvl w:val="0"/>
              <w:numId w:val="0"/>
            </w:numPr>
            <w:ind w:left="432" w:hanging="432"/>
          </w:pPr>
          <w:r>
            <w:t>Inhoud</w:t>
          </w:r>
          <w:bookmarkEnd w:id="0"/>
        </w:p>
        <w:p w14:paraId="1DA00906" w14:textId="714E67C5" w:rsidR="00682B91" w:rsidRDefault="00F54C8A">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5429045" w:history="1">
            <w:r w:rsidR="00682B91" w:rsidRPr="00F860DE">
              <w:rPr>
                <w:rStyle w:val="Hyperlink"/>
                <w:noProof/>
              </w:rPr>
              <w:t>Inhoud</w:t>
            </w:r>
            <w:r w:rsidR="00682B91">
              <w:rPr>
                <w:noProof/>
                <w:webHidden/>
              </w:rPr>
              <w:tab/>
            </w:r>
            <w:r w:rsidR="00682B91">
              <w:rPr>
                <w:noProof/>
                <w:webHidden/>
              </w:rPr>
              <w:fldChar w:fldCharType="begin"/>
            </w:r>
            <w:r w:rsidR="00682B91">
              <w:rPr>
                <w:noProof/>
                <w:webHidden/>
              </w:rPr>
              <w:instrText xml:space="preserve"> PAGEREF _Toc115429045 \h </w:instrText>
            </w:r>
            <w:r w:rsidR="00682B91">
              <w:rPr>
                <w:noProof/>
                <w:webHidden/>
              </w:rPr>
            </w:r>
            <w:r w:rsidR="00682B91">
              <w:rPr>
                <w:noProof/>
                <w:webHidden/>
              </w:rPr>
              <w:fldChar w:fldCharType="separate"/>
            </w:r>
            <w:r w:rsidR="00682B91">
              <w:rPr>
                <w:noProof/>
                <w:webHidden/>
              </w:rPr>
              <w:t>1</w:t>
            </w:r>
            <w:r w:rsidR="00682B91">
              <w:rPr>
                <w:noProof/>
                <w:webHidden/>
              </w:rPr>
              <w:fldChar w:fldCharType="end"/>
            </w:r>
          </w:hyperlink>
        </w:p>
        <w:p w14:paraId="1F86FDC1" w14:textId="52DCCFB7" w:rsidR="00682B91" w:rsidRDefault="005F5D2A">
          <w:pPr>
            <w:pStyle w:val="TOC1"/>
            <w:tabs>
              <w:tab w:val="left" w:pos="440"/>
              <w:tab w:val="right" w:leader="dot" w:pos="9016"/>
            </w:tabs>
            <w:rPr>
              <w:rFonts w:eastAsiaTheme="minorEastAsia"/>
              <w:noProof/>
              <w:lang w:eastAsia="nl-NL"/>
            </w:rPr>
          </w:pPr>
          <w:hyperlink w:anchor="_Toc115429046" w:history="1">
            <w:r w:rsidR="00682B91" w:rsidRPr="00F860DE">
              <w:rPr>
                <w:rStyle w:val="Hyperlink"/>
                <w:noProof/>
              </w:rPr>
              <w:t>1</w:t>
            </w:r>
            <w:r w:rsidR="00682B91">
              <w:rPr>
                <w:rFonts w:eastAsiaTheme="minorEastAsia"/>
                <w:noProof/>
                <w:lang w:eastAsia="nl-NL"/>
              </w:rPr>
              <w:tab/>
            </w:r>
            <w:r w:rsidR="00682B91" w:rsidRPr="00F860DE">
              <w:rPr>
                <w:rStyle w:val="Hyperlink"/>
                <w:noProof/>
              </w:rPr>
              <w:t>Inleiding</w:t>
            </w:r>
            <w:r w:rsidR="00682B91">
              <w:rPr>
                <w:noProof/>
                <w:webHidden/>
              </w:rPr>
              <w:tab/>
            </w:r>
            <w:r w:rsidR="00682B91">
              <w:rPr>
                <w:noProof/>
                <w:webHidden/>
              </w:rPr>
              <w:fldChar w:fldCharType="begin"/>
            </w:r>
            <w:r w:rsidR="00682B91">
              <w:rPr>
                <w:noProof/>
                <w:webHidden/>
              </w:rPr>
              <w:instrText xml:space="preserve"> PAGEREF _Toc115429046 \h </w:instrText>
            </w:r>
            <w:r w:rsidR="00682B91">
              <w:rPr>
                <w:noProof/>
                <w:webHidden/>
              </w:rPr>
            </w:r>
            <w:r w:rsidR="00682B91">
              <w:rPr>
                <w:noProof/>
                <w:webHidden/>
              </w:rPr>
              <w:fldChar w:fldCharType="separate"/>
            </w:r>
            <w:r w:rsidR="00682B91">
              <w:rPr>
                <w:noProof/>
                <w:webHidden/>
              </w:rPr>
              <w:t>2</w:t>
            </w:r>
            <w:r w:rsidR="00682B91">
              <w:rPr>
                <w:noProof/>
                <w:webHidden/>
              </w:rPr>
              <w:fldChar w:fldCharType="end"/>
            </w:r>
          </w:hyperlink>
        </w:p>
        <w:p w14:paraId="18C18F09" w14:textId="30133089" w:rsidR="00682B91" w:rsidRDefault="005F5D2A">
          <w:pPr>
            <w:pStyle w:val="TOC1"/>
            <w:tabs>
              <w:tab w:val="left" w:pos="440"/>
              <w:tab w:val="right" w:leader="dot" w:pos="9016"/>
            </w:tabs>
            <w:rPr>
              <w:rFonts w:eastAsiaTheme="minorEastAsia"/>
              <w:noProof/>
              <w:lang w:eastAsia="nl-NL"/>
            </w:rPr>
          </w:pPr>
          <w:hyperlink w:anchor="_Toc115429047" w:history="1">
            <w:r w:rsidR="00682B91" w:rsidRPr="00F860DE">
              <w:rPr>
                <w:rStyle w:val="Hyperlink"/>
                <w:noProof/>
              </w:rPr>
              <w:t>2</w:t>
            </w:r>
            <w:r w:rsidR="00682B91">
              <w:rPr>
                <w:rFonts w:eastAsiaTheme="minorEastAsia"/>
                <w:noProof/>
                <w:lang w:eastAsia="nl-NL"/>
              </w:rPr>
              <w:tab/>
            </w:r>
            <w:r w:rsidR="00682B91" w:rsidRPr="00F860DE">
              <w:rPr>
                <w:rStyle w:val="Hyperlink"/>
                <w:noProof/>
              </w:rPr>
              <w:t>User Story</w:t>
            </w:r>
            <w:r w:rsidR="00682B91">
              <w:rPr>
                <w:noProof/>
                <w:webHidden/>
              </w:rPr>
              <w:tab/>
            </w:r>
            <w:r w:rsidR="00682B91">
              <w:rPr>
                <w:noProof/>
                <w:webHidden/>
              </w:rPr>
              <w:fldChar w:fldCharType="begin"/>
            </w:r>
            <w:r w:rsidR="00682B91">
              <w:rPr>
                <w:noProof/>
                <w:webHidden/>
              </w:rPr>
              <w:instrText xml:space="preserve"> PAGEREF _Toc115429047 \h </w:instrText>
            </w:r>
            <w:r w:rsidR="00682B91">
              <w:rPr>
                <w:noProof/>
                <w:webHidden/>
              </w:rPr>
            </w:r>
            <w:r w:rsidR="00682B91">
              <w:rPr>
                <w:noProof/>
                <w:webHidden/>
              </w:rPr>
              <w:fldChar w:fldCharType="separate"/>
            </w:r>
            <w:r w:rsidR="00682B91">
              <w:rPr>
                <w:noProof/>
                <w:webHidden/>
              </w:rPr>
              <w:t>2</w:t>
            </w:r>
            <w:r w:rsidR="00682B91">
              <w:rPr>
                <w:noProof/>
                <w:webHidden/>
              </w:rPr>
              <w:fldChar w:fldCharType="end"/>
            </w:r>
          </w:hyperlink>
        </w:p>
        <w:p w14:paraId="54990F68" w14:textId="1420DE75" w:rsidR="00682B91" w:rsidRDefault="005F5D2A">
          <w:pPr>
            <w:pStyle w:val="TOC1"/>
            <w:tabs>
              <w:tab w:val="left" w:pos="440"/>
              <w:tab w:val="right" w:leader="dot" w:pos="9016"/>
            </w:tabs>
            <w:rPr>
              <w:rFonts w:eastAsiaTheme="minorEastAsia"/>
              <w:noProof/>
              <w:lang w:eastAsia="nl-NL"/>
            </w:rPr>
          </w:pPr>
          <w:hyperlink w:anchor="_Toc115429048" w:history="1">
            <w:r w:rsidR="00682B91" w:rsidRPr="00F860DE">
              <w:rPr>
                <w:rStyle w:val="Hyperlink"/>
                <w:noProof/>
              </w:rPr>
              <w:t>3</w:t>
            </w:r>
            <w:r w:rsidR="00682B91">
              <w:rPr>
                <w:rFonts w:eastAsiaTheme="minorEastAsia"/>
                <w:noProof/>
                <w:lang w:eastAsia="nl-NL"/>
              </w:rPr>
              <w:tab/>
            </w:r>
            <w:r w:rsidR="00682B91" w:rsidRPr="00F860DE">
              <w:rPr>
                <w:rStyle w:val="Hyperlink"/>
                <w:noProof/>
              </w:rPr>
              <w:t>Wireframe</w:t>
            </w:r>
            <w:r w:rsidR="00682B91">
              <w:rPr>
                <w:noProof/>
                <w:webHidden/>
              </w:rPr>
              <w:tab/>
            </w:r>
            <w:r w:rsidR="00682B91">
              <w:rPr>
                <w:noProof/>
                <w:webHidden/>
              </w:rPr>
              <w:fldChar w:fldCharType="begin"/>
            </w:r>
            <w:r w:rsidR="00682B91">
              <w:rPr>
                <w:noProof/>
                <w:webHidden/>
              </w:rPr>
              <w:instrText xml:space="preserve"> PAGEREF _Toc115429048 \h </w:instrText>
            </w:r>
            <w:r w:rsidR="00682B91">
              <w:rPr>
                <w:noProof/>
                <w:webHidden/>
              </w:rPr>
            </w:r>
            <w:r w:rsidR="00682B91">
              <w:rPr>
                <w:noProof/>
                <w:webHidden/>
              </w:rPr>
              <w:fldChar w:fldCharType="separate"/>
            </w:r>
            <w:r w:rsidR="00682B91">
              <w:rPr>
                <w:noProof/>
                <w:webHidden/>
              </w:rPr>
              <w:t>3</w:t>
            </w:r>
            <w:r w:rsidR="00682B91">
              <w:rPr>
                <w:noProof/>
                <w:webHidden/>
              </w:rPr>
              <w:fldChar w:fldCharType="end"/>
            </w:r>
          </w:hyperlink>
        </w:p>
        <w:p w14:paraId="791F9C46" w14:textId="4D1ECAF9" w:rsidR="00682B91" w:rsidRDefault="005F5D2A">
          <w:pPr>
            <w:pStyle w:val="TOC1"/>
            <w:tabs>
              <w:tab w:val="left" w:pos="440"/>
              <w:tab w:val="right" w:leader="dot" w:pos="9016"/>
            </w:tabs>
            <w:rPr>
              <w:rFonts w:eastAsiaTheme="minorEastAsia"/>
              <w:noProof/>
              <w:lang w:eastAsia="nl-NL"/>
            </w:rPr>
          </w:pPr>
          <w:hyperlink w:anchor="_Toc115429053" w:history="1">
            <w:r w:rsidR="00682B91" w:rsidRPr="00F860DE">
              <w:rPr>
                <w:rStyle w:val="Hyperlink"/>
                <w:noProof/>
              </w:rPr>
              <w:t>4</w:t>
            </w:r>
            <w:r w:rsidR="00682B91">
              <w:rPr>
                <w:rFonts w:eastAsiaTheme="minorEastAsia"/>
                <w:noProof/>
                <w:lang w:eastAsia="nl-NL"/>
              </w:rPr>
              <w:tab/>
            </w:r>
            <w:r w:rsidR="00682B91" w:rsidRPr="00F860DE">
              <w:rPr>
                <w:rStyle w:val="Hyperlink"/>
                <w:noProof/>
              </w:rPr>
              <w:t>Sitemap</w:t>
            </w:r>
            <w:r w:rsidR="00682B91">
              <w:rPr>
                <w:noProof/>
                <w:webHidden/>
              </w:rPr>
              <w:tab/>
            </w:r>
            <w:r w:rsidR="00682B91">
              <w:rPr>
                <w:noProof/>
                <w:webHidden/>
              </w:rPr>
              <w:fldChar w:fldCharType="begin"/>
            </w:r>
            <w:r w:rsidR="00682B91">
              <w:rPr>
                <w:noProof/>
                <w:webHidden/>
              </w:rPr>
              <w:instrText xml:space="preserve"> PAGEREF _Toc115429053 \h </w:instrText>
            </w:r>
            <w:r w:rsidR="00682B91">
              <w:rPr>
                <w:noProof/>
                <w:webHidden/>
              </w:rPr>
            </w:r>
            <w:r w:rsidR="00682B91">
              <w:rPr>
                <w:noProof/>
                <w:webHidden/>
              </w:rPr>
              <w:fldChar w:fldCharType="separate"/>
            </w:r>
            <w:r w:rsidR="00682B91">
              <w:rPr>
                <w:noProof/>
                <w:webHidden/>
              </w:rPr>
              <w:t>4</w:t>
            </w:r>
            <w:r w:rsidR="00682B91">
              <w:rPr>
                <w:noProof/>
                <w:webHidden/>
              </w:rPr>
              <w:fldChar w:fldCharType="end"/>
            </w:r>
          </w:hyperlink>
        </w:p>
        <w:p w14:paraId="4CBB122E" w14:textId="57F87142" w:rsidR="00682B91" w:rsidRDefault="005F5D2A">
          <w:pPr>
            <w:pStyle w:val="TOC1"/>
            <w:tabs>
              <w:tab w:val="left" w:pos="440"/>
              <w:tab w:val="right" w:leader="dot" w:pos="9016"/>
            </w:tabs>
            <w:rPr>
              <w:rFonts w:eastAsiaTheme="minorEastAsia"/>
              <w:noProof/>
              <w:lang w:eastAsia="nl-NL"/>
            </w:rPr>
          </w:pPr>
          <w:hyperlink w:anchor="_Toc115429054" w:history="1">
            <w:r w:rsidR="00682B91" w:rsidRPr="00F860DE">
              <w:rPr>
                <w:rStyle w:val="Hyperlink"/>
                <w:noProof/>
              </w:rPr>
              <w:t>5</w:t>
            </w:r>
            <w:r w:rsidR="00682B91">
              <w:rPr>
                <w:rFonts w:eastAsiaTheme="minorEastAsia"/>
                <w:noProof/>
                <w:lang w:eastAsia="nl-NL"/>
              </w:rPr>
              <w:tab/>
            </w:r>
            <w:r w:rsidR="00682B91" w:rsidRPr="00F860DE">
              <w:rPr>
                <w:rStyle w:val="Hyperlink"/>
                <w:noProof/>
              </w:rPr>
              <w:t>Mockup</w:t>
            </w:r>
            <w:r w:rsidR="00682B91">
              <w:rPr>
                <w:noProof/>
                <w:webHidden/>
              </w:rPr>
              <w:tab/>
            </w:r>
            <w:r w:rsidR="00682B91">
              <w:rPr>
                <w:noProof/>
                <w:webHidden/>
              </w:rPr>
              <w:fldChar w:fldCharType="begin"/>
            </w:r>
            <w:r w:rsidR="00682B91">
              <w:rPr>
                <w:noProof/>
                <w:webHidden/>
              </w:rPr>
              <w:instrText xml:space="preserve"> PAGEREF _Toc115429054 \h </w:instrText>
            </w:r>
            <w:r w:rsidR="00682B91">
              <w:rPr>
                <w:noProof/>
                <w:webHidden/>
              </w:rPr>
            </w:r>
            <w:r w:rsidR="00682B91">
              <w:rPr>
                <w:noProof/>
                <w:webHidden/>
              </w:rPr>
              <w:fldChar w:fldCharType="separate"/>
            </w:r>
            <w:r w:rsidR="00682B91">
              <w:rPr>
                <w:noProof/>
                <w:webHidden/>
              </w:rPr>
              <w:t>5</w:t>
            </w:r>
            <w:r w:rsidR="00682B91">
              <w:rPr>
                <w:noProof/>
                <w:webHidden/>
              </w:rPr>
              <w:fldChar w:fldCharType="end"/>
            </w:r>
          </w:hyperlink>
        </w:p>
        <w:p w14:paraId="19DB1F6A" w14:textId="3FB54627" w:rsidR="00F54C8A" w:rsidRDefault="00F54C8A">
          <w:r>
            <w:rPr>
              <w:b/>
              <w:bCs/>
            </w:rPr>
            <w:fldChar w:fldCharType="end"/>
          </w:r>
        </w:p>
      </w:sdtContent>
    </w:sdt>
    <w:p w14:paraId="0650D817"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3290D804" w14:textId="44BE28EC" w:rsidR="006C0102" w:rsidRDefault="006C0102" w:rsidP="002F11DC">
      <w:pPr>
        <w:pStyle w:val="Heading1"/>
      </w:pPr>
      <w:bookmarkStart w:id="1" w:name="_Toc115429046"/>
      <w:r>
        <w:t>Inleiding</w:t>
      </w:r>
      <w:bookmarkEnd w:id="1"/>
    </w:p>
    <w:p w14:paraId="692F8112" w14:textId="77777777" w:rsidR="00875F0B" w:rsidRPr="00875F0B" w:rsidRDefault="00875F0B" w:rsidP="00875F0B">
      <w:pPr>
        <w:pStyle w:val="Heading1"/>
        <w:numPr>
          <w:ilvl w:val="0"/>
          <w:numId w:val="0"/>
        </w:numPr>
        <w:rPr>
          <w:rFonts w:asciiTheme="minorHAnsi" w:eastAsiaTheme="minorHAnsi" w:hAnsiTheme="minorHAnsi" w:cstheme="minorBidi"/>
          <w:color w:val="auto"/>
          <w:sz w:val="22"/>
          <w:szCs w:val="22"/>
        </w:rPr>
      </w:pPr>
      <w:bookmarkStart w:id="2" w:name="_Toc115429047"/>
      <w:r w:rsidRPr="00875F0B">
        <w:rPr>
          <w:rFonts w:asciiTheme="minorHAnsi" w:eastAsiaTheme="minorHAnsi" w:hAnsiTheme="minorHAnsi" w:cstheme="minorBidi"/>
          <w:color w:val="auto"/>
          <w:sz w:val="22"/>
          <w:szCs w:val="22"/>
        </w:rPr>
        <w:t>Een pizza website kan een geweldige manier zijn om uw passie voor deze heerlijke maaltijd te delen met anderen en tegelijkertijd een online aanwezigheid voor uw pizzeria of restaurant te creëren. Of u nu een gepassioneerde thuisbakker bent of een professionele pizzabakker met jarenlange ervaring, een website kan u helpen om uw klanten te bereiken en uw bedrijf te laten groeien.</w:t>
      </w:r>
    </w:p>
    <w:p w14:paraId="5E7789F8" w14:textId="77777777" w:rsidR="00875F0B" w:rsidRPr="00875F0B" w:rsidRDefault="00875F0B" w:rsidP="00875F0B">
      <w:pPr>
        <w:pStyle w:val="Heading1"/>
        <w:numPr>
          <w:ilvl w:val="0"/>
          <w:numId w:val="0"/>
        </w:numPr>
        <w:rPr>
          <w:rFonts w:asciiTheme="minorHAnsi" w:eastAsiaTheme="minorHAnsi" w:hAnsiTheme="minorHAnsi" w:cstheme="minorBidi"/>
          <w:color w:val="auto"/>
          <w:sz w:val="22"/>
          <w:szCs w:val="22"/>
        </w:rPr>
      </w:pPr>
    </w:p>
    <w:p w14:paraId="17FFF8B8" w14:textId="10770A85" w:rsidR="000A6C16" w:rsidRDefault="00875F0B" w:rsidP="00875F0B">
      <w:pPr>
        <w:pStyle w:val="Heading1"/>
        <w:numPr>
          <w:ilvl w:val="0"/>
          <w:numId w:val="0"/>
        </w:numPr>
        <w:ind w:left="432" w:hanging="432"/>
      </w:pPr>
      <w:r w:rsidRPr="00875F0B">
        <w:rPr>
          <w:rFonts w:asciiTheme="minorHAnsi" w:eastAsiaTheme="minorHAnsi" w:hAnsiTheme="minorHAnsi" w:cstheme="minorBidi"/>
          <w:color w:val="auto"/>
          <w:sz w:val="22"/>
          <w:szCs w:val="22"/>
        </w:rPr>
        <w:t>.</w:t>
      </w:r>
      <w:r w:rsidR="00F205B8" w:rsidRPr="00F205B8">
        <w:t>User Story</w:t>
      </w:r>
      <w:bookmarkEnd w:id="2"/>
    </w:p>
    <w:p w14:paraId="1442656C" w14:textId="4E10ADCD" w:rsidR="0002660E" w:rsidRDefault="006E3563" w:rsidP="000A6C16">
      <w:r>
        <w:t>Geef hier aan welke user story er gedaan gaat worden, in welke sprint en wie het gaat doen</w:t>
      </w:r>
    </w:p>
    <w:p w14:paraId="70E87CB1" w14:textId="40E59FB6" w:rsidR="0056191D" w:rsidRDefault="008C1723" w:rsidP="00EE5D54">
      <w:r>
        <w:t xml:space="preserve">1: </w:t>
      </w:r>
      <w:r w:rsidR="007E35C7">
        <w:t xml:space="preserve">Als </w:t>
      </w:r>
      <w:r w:rsidR="00631A43">
        <w:rPr>
          <w:rStyle w:val="normaltextrun"/>
          <w:rFonts w:ascii="Calibri" w:hAnsi="Calibri" w:cs="Calibri"/>
          <w:color w:val="000000"/>
          <w:sz w:val="20"/>
          <w:szCs w:val="20"/>
          <w:bdr w:val="none" w:sz="0" w:space="0" w:color="auto" w:frame="1"/>
        </w:rPr>
        <w:t>klant</w:t>
      </w:r>
      <w:r w:rsidR="007E35C7">
        <w:rPr>
          <w:rStyle w:val="normaltextrun"/>
          <w:rFonts w:ascii="Calibri" w:hAnsi="Calibri" w:cs="Calibri"/>
          <w:color w:val="000000"/>
          <w:sz w:val="20"/>
          <w:szCs w:val="20"/>
          <w:bdr w:val="none" w:sz="0" w:space="0" w:color="auto" w:frame="1"/>
        </w:rPr>
        <w:t xml:space="preserve"> </w:t>
      </w:r>
      <w:r w:rsidR="008E0CAE">
        <w:rPr>
          <w:rStyle w:val="normaltextrun"/>
          <w:rFonts w:ascii="Calibri" w:hAnsi="Calibri" w:cs="Calibri"/>
          <w:color w:val="000000"/>
          <w:sz w:val="20"/>
          <w:szCs w:val="20"/>
          <w:bdr w:val="none" w:sz="0" w:space="0" w:color="auto" w:frame="1"/>
        </w:rPr>
        <w:t xml:space="preserve">wil </w:t>
      </w:r>
      <w:r w:rsidR="007E35C7">
        <w:rPr>
          <w:rStyle w:val="normaltextrun"/>
          <w:rFonts w:ascii="Calibri" w:hAnsi="Calibri" w:cs="Calibri"/>
          <w:color w:val="000000"/>
          <w:sz w:val="20"/>
          <w:szCs w:val="20"/>
          <w:bdr w:val="none" w:sz="0" w:space="0" w:color="auto" w:frame="1"/>
        </w:rPr>
        <w:t xml:space="preserve">een homepage zien </w:t>
      </w:r>
      <w:r w:rsidR="00537112">
        <w:rPr>
          <w:rStyle w:val="normaltextrun"/>
          <w:rFonts w:ascii="Calibri" w:hAnsi="Calibri" w:cs="Calibri"/>
          <w:color w:val="000000"/>
          <w:sz w:val="20"/>
          <w:szCs w:val="20"/>
          <w:bdr w:val="none" w:sz="0" w:space="0" w:color="auto" w:frame="1"/>
        </w:rPr>
        <w:t xml:space="preserve">zodat hij </w:t>
      </w:r>
      <w:r w:rsidR="00CD49A2">
        <w:rPr>
          <w:rStyle w:val="normaltextrun"/>
          <w:rFonts w:ascii="Calibri" w:hAnsi="Calibri" w:cs="Calibri"/>
          <w:color w:val="000000"/>
          <w:sz w:val="20"/>
          <w:szCs w:val="20"/>
          <w:bdr w:val="none" w:sz="0" w:space="0" w:color="auto" w:frame="1"/>
        </w:rPr>
        <w:t xml:space="preserve">de kan goed </w:t>
      </w:r>
      <w:r w:rsidR="00EE5D54">
        <w:rPr>
          <w:rStyle w:val="normaltextrun"/>
          <w:rFonts w:ascii="Calibri" w:hAnsi="Calibri" w:cs="Calibri"/>
          <w:color w:val="000000"/>
          <w:sz w:val="20"/>
          <w:szCs w:val="20"/>
          <w:bdr w:val="none" w:sz="0" w:space="0" w:color="auto" w:frame="1"/>
        </w:rPr>
        <w:t>kijken wat soorten van pizza’s kan hij bestellen</w:t>
      </w:r>
    </w:p>
    <w:p w14:paraId="41911C66" w14:textId="706E8028" w:rsidR="0056191D" w:rsidRDefault="008C1723" w:rsidP="00631A43">
      <w:pPr>
        <w:rPr>
          <w:rStyle w:val="normaltextrun"/>
          <w:rFonts w:ascii="Calibri" w:hAnsi="Calibri" w:cs="Calibri"/>
          <w:color w:val="000000"/>
          <w:sz w:val="20"/>
          <w:szCs w:val="20"/>
          <w:bdr w:val="none" w:sz="0" w:space="0" w:color="auto" w:frame="1"/>
        </w:rPr>
      </w:pPr>
      <w:r>
        <w:t>2:</w:t>
      </w:r>
      <w:r w:rsidRPr="008C1723">
        <w:rPr>
          <w:rFonts w:ascii="Calibri" w:hAnsi="Calibri" w:cs="Calibri"/>
          <w:color w:val="000000"/>
          <w:sz w:val="20"/>
          <w:szCs w:val="20"/>
          <w:bdr w:val="none" w:sz="0" w:space="0" w:color="auto" w:frame="1"/>
        </w:rPr>
        <w:t xml:space="preserve"> </w:t>
      </w:r>
      <w:r w:rsidR="008E0CAE">
        <w:t xml:space="preserve">Als </w:t>
      </w:r>
      <w:r w:rsidR="00631A43">
        <w:rPr>
          <w:rStyle w:val="normaltextrun"/>
          <w:rFonts w:ascii="Calibri" w:hAnsi="Calibri" w:cs="Calibri"/>
          <w:color w:val="000000"/>
          <w:sz w:val="20"/>
          <w:szCs w:val="20"/>
          <w:bdr w:val="none" w:sz="0" w:space="0" w:color="auto" w:frame="1"/>
        </w:rPr>
        <w:t>klant</w:t>
      </w:r>
      <w:r w:rsidR="008E0CAE">
        <w:rPr>
          <w:rStyle w:val="normaltextrun"/>
          <w:rFonts w:ascii="Calibri" w:hAnsi="Calibri" w:cs="Calibri"/>
          <w:color w:val="000000"/>
          <w:sz w:val="20"/>
          <w:szCs w:val="20"/>
          <w:bdr w:val="none" w:sz="0" w:space="0" w:color="auto" w:frame="1"/>
        </w:rPr>
        <w:t xml:space="preserve"> wil een Contact</w:t>
      </w:r>
      <w:r w:rsidR="00631A43">
        <w:rPr>
          <w:rStyle w:val="normaltextrun"/>
          <w:rFonts w:ascii="Calibri" w:hAnsi="Calibri" w:cs="Calibri"/>
          <w:color w:val="000000"/>
          <w:sz w:val="20"/>
          <w:szCs w:val="20"/>
          <w:bdr w:val="none" w:sz="0" w:space="0" w:color="auto" w:frame="1"/>
        </w:rPr>
        <w:t>gegevens pagina</w:t>
      </w:r>
      <w:r w:rsidR="008E0CAE">
        <w:rPr>
          <w:rStyle w:val="normaltextrun"/>
          <w:rFonts w:ascii="Calibri" w:hAnsi="Calibri" w:cs="Calibri"/>
          <w:color w:val="000000"/>
          <w:sz w:val="20"/>
          <w:szCs w:val="20"/>
          <w:bdr w:val="none" w:sz="0" w:space="0" w:color="auto" w:frame="1"/>
        </w:rPr>
        <w:t xml:space="preserve"> zien zodat hij de kan goed </w:t>
      </w:r>
      <w:r w:rsidR="00631A43">
        <w:rPr>
          <w:rStyle w:val="normaltextrun"/>
          <w:rFonts w:ascii="Calibri" w:hAnsi="Calibri" w:cs="Calibri"/>
          <w:color w:val="000000"/>
          <w:sz w:val="20"/>
          <w:szCs w:val="20"/>
          <w:bdr w:val="none" w:sz="0" w:space="0" w:color="auto" w:frame="1"/>
        </w:rPr>
        <w:t>en juiste informatie zien</w:t>
      </w:r>
    </w:p>
    <w:p w14:paraId="292DE80B" w14:textId="36EF434E" w:rsidR="00FA47FB" w:rsidRDefault="00FA47FB" w:rsidP="000A6C16">
      <w:pPr>
        <w:rPr>
          <w:rStyle w:val="eop"/>
          <w:rFonts w:ascii="Calibri" w:hAnsi="Calibri" w:cs="Calibri"/>
          <w:color w:val="000000"/>
          <w:sz w:val="20"/>
          <w:szCs w:val="20"/>
          <w:shd w:val="clear" w:color="auto" w:fill="FFFFFF"/>
        </w:rPr>
      </w:pPr>
      <w:r>
        <w:rPr>
          <w:rStyle w:val="normaltextrun"/>
          <w:rFonts w:ascii="Calibri" w:hAnsi="Calibri" w:cs="Calibri"/>
          <w:color w:val="000000"/>
          <w:sz w:val="20"/>
          <w:szCs w:val="20"/>
          <w:bdr w:val="none" w:sz="0" w:space="0" w:color="auto" w:frame="1"/>
        </w:rPr>
        <w:t>3:</w:t>
      </w:r>
      <w:r w:rsidR="007974FF" w:rsidRPr="007974FF">
        <w:rPr>
          <w:rFonts w:ascii="Calibri" w:hAnsi="Calibri" w:cs="Calibri"/>
          <w:color w:val="000000"/>
          <w:sz w:val="20"/>
          <w:szCs w:val="20"/>
          <w:shd w:val="clear" w:color="auto" w:fill="FFFFFF"/>
        </w:rPr>
        <w:t xml:space="preserve"> </w:t>
      </w:r>
      <w:r w:rsidR="00631A43">
        <w:t xml:space="preserve">Als </w:t>
      </w:r>
      <w:r w:rsidR="00631A43">
        <w:rPr>
          <w:rStyle w:val="normaltextrun"/>
          <w:rFonts w:ascii="Calibri" w:hAnsi="Calibri" w:cs="Calibri"/>
          <w:color w:val="000000"/>
          <w:sz w:val="20"/>
          <w:szCs w:val="20"/>
          <w:bdr w:val="none" w:sz="0" w:space="0" w:color="auto" w:frame="1"/>
        </w:rPr>
        <w:t>klant wil in homepage 3 catego</w:t>
      </w:r>
      <w:r w:rsidR="00EE5D54">
        <w:rPr>
          <w:rStyle w:val="normaltextrun"/>
          <w:rFonts w:ascii="Calibri" w:hAnsi="Calibri" w:cs="Calibri"/>
          <w:color w:val="000000"/>
          <w:sz w:val="20"/>
          <w:szCs w:val="20"/>
          <w:bdr w:val="none" w:sz="0" w:space="0" w:color="auto" w:frame="1"/>
        </w:rPr>
        <w:t>eieen pizza zien</w:t>
      </w:r>
      <w:r w:rsidR="00631A43">
        <w:rPr>
          <w:rStyle w:val="normaltextrun"/>
          <w:rFonts w:ascii="Calibri" w:hAnsi="Calibri" w:cs="Calibri"/>
          <w:color w:val="000000"/>
          <w:sz w:val="20"/>
          <w:szCs w:val="20"/>
          <w:bdr w:val="none" w:sz="0" w:space="0" w:color="auto" w:frame="1"/>
        </w:rPr>
        <w:t xml:space="preserve"> zodat hij de kan goed kiezen </w:t>
      </w:r>
      <w:r w:rsidR="00EE5D54">
        <w:rPr>
          <w:rStyle w:val="normaltextrun"/>
          <w:rFonts w:ascii="Calibri" w:hAnsi="Calibri" w:cs="Calibri"/>
          <w:color w:val="000000"/>
          <w:sz w:val="20"/>
          <w:szCs w:val="20"/>
          <w:bdr w:val="none" w:sz="0" w:space="0" w:color="auto" w:frame="1"/>
        </w:rPr>
        <w:t>tussen</w:t>
      </w:r>
      <w:r w:rsidR="00CE4C0E">
        <w:rPr>
          <w:rStyle w:val="normaltextrun"/>
          <w:rFonts w:ascii="Calibri" w:hAnsi="Calibri" w:cs="Calibri"/>
          <w:color w:val="000000"/>
          <w:sz w:val="20"/>
          <w:szCs w:val="20"/>
          <w:bdr w:val="none" w:sz="0" w:space="0" w:color="auto" w:frame="1"/>
        </w:rPr>
        <w:t xml:space="preserve"> vegetarische of vlees ef vis pizza </w:t>
      </w:r>
    </w:p>
    <w:p w14:paraId="094133C3" w14:textId="5297EBF9" w:rsidR="00A82892" w:rsidRDefault="00A82892" w:rsidP="00025D69">
      <w:pPr>
        <w:rPr>
          <w:rStyle w:val="normaltextrun"/>
          <w:rFonts w:ascii="Calibri" w:hAnsi="Calibri" w:cs="Calibri"/>
          <w:color w:val="000000"/>
          <w:sz w:val="20"/>
          <w:szCs w:val="20"/>
          <w:bdr w:val="none" w:sz="0" w:space="0" w:color="auto" w:frame="1"/>
        </w:rPr>
      </w:pPr>
      <w:r>
        <w:rPr>
          <w:rStyle w:val="eop"/>
          <w:rFonts w:ascii="Calibri" w:hAnsi="Calibri" w:cs="Calibri"/>
          <w:color w:val="000000"/>
          <w:sz w:val="20"/>
          <w:szCs w:val="20"/>
          <w:shd w:val="clear" w:color="auto" w:fill="FFFFFF"/>
        </w:rPr>
        <w:t>4:</w:t>
      </w:r>
      <w:r w:rsidRPr="00A82892">
        <w:rPr>
          <w:rFonts w:ascii="Calibri" w:hAnsi="Calibri" w:cs="Calibri"/>
          <w:color w:val="000000"/>
          <w:sz w:val="20"/>
          <w:szCs w:val="20"/>
          <w:bdr w:val="none" w:sz="0" w:space="0" w:color="auto" w:frame="1"/>
        </w:rPr>
        <w:t xml:space="preserve"> </w:t>
      </w:r>
      <w:r w:rsidR="00CE4C0E">
        <w:t xml:space="preserve">Als </w:t>
      </w:r>
      <w:r w:rsidR="00CE4C0E">
        <w:rPr>
          <w:rStyle w:val="normaltextrun"/>
          <w:rFonts w:ascii="Calibri" w:hAnsi="Calibri" w:cs="Calibri"/>
          <w:color w:val="000000"/>
          <w:sz w:val="20"/>
          <w:szCs w:val="20"/>
          <w:bdr w:val="none" w:sz="0" w:space="0" w:color="auto" w:frame="1"/>
        </w:rPr>
        <w:t>klaant wil hij de maat van de ge</w:t>
      </w:r>
      <w:r w:rsidR="00D74388">
        <w:rPr>
          <w:rStyle w:val="normaltextrun"/>
          <w:rFonts w:ascii="Calibri" w:hAnsi="Calibri" w:cs="Calibri"/>
          <w:color w:val="000000"/>
          <w:sz w:val="20"/>
          <w:szCs w:val="20"/>
          <w:bdr w:val="none" w:sz="0" w:space="0" w:color="auto" w:frame="1"/>
        </w:rPr>
        <w:t>keuzde pizza ook kan kiezen tussen Larg of med</w:t>
      </w:r>
      <w:r w:rsidR="00025D69">
        <w:rPr>
          <w:rStyle w:val="normaltextrun"/>
          <w:rFonts w:ascii="Calibri" w:hAnsi="Calibri" w:cs="Calibri"/>
          <w:color w:val="000000"/>
          <w:sz w:val="20"/>
          <w:szCs w:val="20"/>
          <w:bdr w:val="none" w:sz="0" w:space="0" w:color="auto" w:frame="1"/>
        </w:rPr>
        <w:t>ium of Xl</w:t>
      </w:r>
      <w:r w:rsidR="00CE4C0E">
        <w:rPr>
          <w:rStyle w:val="normaltextrun"/>
          <w:rFonts w:ascii="Calibri" w:hAnsi="Calibri" w:cs="Calibri"/>
          <w:color w:val="000000"/>
          <w:sz w:val="20"/>
          <w:szCs w:val="20"/>
          <w:bdr w:val="none" w:sz="0" w:space="0" w:color="auto" w:frame="1"/>
        </w:rPr>
        <w:t xml:space="preserve"> zodat hij </w:t>
      </w:r>
      <w:r w:rsidR="00025D69">
        <w:rPr>
          <w:rStyle w:val="normaltextrun"/>
          <w:rFonts w:ascii="Calibri" w:hAnsi="Calibri" w:cs="Calibri"/>
          <w:color w:val="000000"/>
          <w:sz w:val="20"/>
          <w:szCs w:val="20"/>
          <w:bdr w:val="none" w:sz="0" w:space="0" w:color="auto" w:frame="1"/>
        </w:rPr>
        <w:t>de goede pizza maat kan ook bestellen</w:t>
      </w:r>
    </w:p>
    <w:p w14:paraId="0F5E78FD" w14:textId="5BB182ED" w:rsidR="000109E6" w:rsidRPr="006E3644" w:rsidRDefault="001E4E1E" w:rsidP="006E3644">
      <w:pPr>
        <w:rPr>
          <w:rStyle w:val="normaltextrun"/>
          <w:rFonts w:ascii="Calibri" w:hAnsi="Calibri" w:cs="Calibri"/>
          <w:color w:val="000000"/>
          <w:sz w:val="20"/>
          <w:szCs w:val="20"/>
          <w:bdr w:val="none" w:sz="0" w:space="0" w:color="auto" w:frame="1"/>
        </w:rPr>
      </w:pPr>
      <w:r>
        <w:rPr>
          <w:rStyle w:val="normaltextrun"/>
          <w:rFonts w:ascii="Calibri" w:hAnsi="Calibri" w:cs="Calibri"/>
          <w:color w:val="000000"/>
          <w:sz w:val="20"/>
          <w:szCs w:val="20"/>
          <w:bdr w:val="none" w:sz="0" w:space="0" w:color="auto" w:frame="1"/>
        </w:rPr>
        <w:t>6:</w:t>
      </w:r>
      <w:r w:rsidR="009859B6">
        <w:rPr>
          <w:rStyle w:val="normaltextrun"/>
          <w:rFonts w:ascii="Calibri" w:hAnsi="Calibri" w:cs="Calibri"/>
          <w:color w:val="000000"/>
          <w:sz w:val="20"/>
          <w:szCs w:val="20"/>
          <w:bdr w:val="none" w:sz="0" w:space="0" w:color="auto" w:frame="1"/>
        </w:rPr>
        <w:t xml:space="preserve"> </w:t>
      </w:r>
      <w:r w:rsidR="007249B7">
        <w:t xml:space="preserve">Als </w:t>
      </w:r>
      <w:r w:rsidR="007249B7">
        <w:rPr>
          <w:rStyle w:val="normaltextrun"/>
          <w:rFonts w:ascii="Calibri" w:hAnsi="Calibri" w:cs="Calibri"/>
          <w:color w:val="000000"/>
          <w:sz w:val="20"/>
          <w:szCs w:val="20"/>
          <w:bdr w:val="none" w:sz="0" w:space="0" w:color="auto" w:frame="1"/>
        </w:rPr>
        <w:t>klant wil hij</w:t>
      </w:r>
      <w:r w:rsidR="00A30A76">
        <w:rPr>
          <w:rStyle w:val="normaltextrun"/>
          <w:rFonts w:ascii="Calibri" w:hAnsi="Calibri" w:cs="Calibri"/>
          <w:color w:val="000000"/>
          <w:sz w:val="20"/>
          <w:szCs w:val="20"/>
          <w:bdr w:val="none" w:sz="0" w:space="0" w:color="auto" w:frame="1"/>
        </w:rPr>
        <w:t xml:space="preserve"> na het ziezen van pizza een bestelformulier kan een voelen </w:t>
      </w:r>
      <w:r w:rsidR="000109E6">
        <w:rPr>
          <w:rStyle w:val="normaltextrun"/>
          <w:rFonts w:ascii="Calibri" w:hAnsi="Calibri" w:cs="Calibri"/>
          <w:color w:val="000000"/>
          <w:sz w:val="20"/>
          <w:szCs w:val="20"/>
          <w:bdr w:val="none" w:sz="0" w:space="0" w:color="auto" w:frame="1"/>
        </w:rPr>
        <w:t xml:space="preserve">om de bestellen klaar te maken </w:t>
      </w:r>
    </w:p>
    <w:p w14:paraId="13EE6304" w14:textId="70F41F8B" w:rsidR="0056191D" w:rsidRDefault="008A0AD3" w:rsidP="0077563A">
      <w:r>
        <w:rPr>
          <w:rStyle w:val="normaltextrun"/>
          <w:rFonts w:ascii="Calibri" w:hAnsi="Calibri" w:cs="Calibri"/>
          <w:color w:val="000000"/>
          <w:sz w:val="20"/>
          <w:szCs w:val="20"/>
          <w:shd w:val="clear" w:color="auto" w:fill="FFFFFF"/>
        </w:rPr>
        <w:t xml:space="preserve">7: </w:t>
      </w:r>
      <w:r w:rsidR="00E5415A">
        <w:t xml:space="preserve">Als </w:t>
      </w:r>
      <w:r w:rsidR="00E5415A">
        <w:rPr>
          <w:rStyle w:val="normaltextrun"/>
          <w:rFonts w:ascii="Calibri" w:hAnsi="Calibri" w:cs="Calibri"/>
          <w:color w:val="000000"/>
          <w:sz w:val="20"/>
          <w:szCs w:val="20"/>
          <w:bdr w:val="none" w:sz="0" w:space="0" w:color="auto" w:frame="1"/>
        </w:rPr>
        <w:t>klant wil hij aan het enide van de bestelling</w:t>
      </w:r>
      <w:r w:rsidR="0077563A">
        <w:rPr>
          <w:rStyle w:val="normaltextrun"/>
          <w:rFonts w:ascii="Calibri" w:hAnsi="Calibri" w:cs="Calibri"/>
          <w:color w:val="000000"/>
          <w:sz w:val="20"/>
          <w:szCs w:val="20"/>
          <w:bdr w:val="none" w:sz="0" w:space="0" w:color="auto" w:frame="1"/>
        </w:rPr>
        <w:t xml:space="preserve"> zodat</w:t>
      </w:r>
      <w:r w:rsidR="00E5415A">
        <w:rPr>
          <w:rStyle w:val="normaltextrun"/>
          <w:rFonts w:ascii="Calibri" w:hAnsi="Calibri" w:cs="Calibri"/>
          <w:color w:val="000000"/>
          <w:sz w:val="20"/>
          <w:szCs w:val="20"/>
          <w:bdr w:val="none" w:sz="0" w:space="0" w:color="auto" w:frame="1"/>
        </w:rPr>
        <w:t xml:space="preserve"> hij </w:t>
      </w:r>
      <w:r w:rsidR="0077563A">
        <w:rPr>
          <w:rStyle w:val="normaltextrun"/>
          <w:rFonts w:ascii="Calibri" w:hAnsi="Calibri" w:cs="Calibri"/>
          <w:color w:val="000000"/>
          <w:sz w:val="20"/>
          <w:szCs w:val="20"/>
          <w:bdr w:val="none" w:sz="0" w:space="0" w:color="auto" w:frame="1"/>
        </w:rPr>
        <w:t xml:space="preserve">alle bestellingen met bestelstatus kan zien </w:t>
      </w:r>
    </w:p>
    <w:p w14:paraId="6654773F" w14:textId="77777777" w:rsidR="0056191D" w:rsidRDefault="0056191D" w:rsidP="000A6C16"/>
    <w:p w14:paraId="2038000C" w14:textId="77777777" w:rsidR="00A257DF" w:rsidRDefault="00F205B8" w:rsidP="002F11DC">
      <w:pPr>
        <w:pStyle w:val="Heading1"/>
      </w:pPr>
      <w:bookmarkStart w:id="3" w:name="_Toc115429048"/>
      <w:r>
        <w:t>Wireframe</w:t>
      </w:r>
      <w:bookmarkEnd w:id="3"/>
    </w:p>
    <w:p w14:paraId="4CF6888B" w14:textId="77777777" w:rsidR="00A85652" w:rsidRDefault="00062187">
      <w:r>
        <w:t xml:space="preserve">In dit </w:t>
      </w:r>
      <w:r w:rsidR="00305F1E">
        <w:t>hoofdstuk</w:t>
      </w:r>
      <w:r>
        <w:t xml:space="preserve"> behandelen wij de wireframes. De wireframes </w:t>
      </w:r>
      <w:r w:rsidR="00A60D6B">
        <w:t>geven een grove schet</w:t>
      </w:r>
      <w:r w:rsidR="001548B9">
        <w:t xml:space="preserve">s weer van hoe de applicatie eruit komt te zien. Hierin worden </w:t>
      </w:r>
      <w:r w:rsidR="00F63162">
        <w:t>de kern element</w:t>
      </w:r>
      <w:r w:rsidR="00AB6617">
        <w:t>en</w:t>
      </w:r>
      <w:r w:rsidR="00F63162">
        <w:t xml:space="preserve"> geplaatst </w:t>
      </w:r>
      <w:r w:rsidR="00AB6617">
        <w:t>zodat de features van de applicatie weergegeven worden.</w:t>
      </w:r>
      <w:r w:rsidR="008A72D6">
        <w:t xml:space="preserve"> Ook koppelen we de User-stories in dit hoofdstuk aan de wireframes en </w:t>
      </w:r>
      <w:r w:rsidR="00A85652">
        <w:t>dit zal ook de user-stories verduidelijken.</w:t>
      </w:r>
    </w:p>
    <w:p w14:paraId="0FC15A34" w14:textId="54A009A3" w:rsidR="00C2320C" w:rsidRDefault="0042073B" w:rsidP="006E3FF1">
      <w:pPr>
        <w:pStyle w:val="Heading2"/>
      </w:pPr>
      <w:bookmarkStart w:id="4" w:name="_Toc115429049"/>
      <w:r>
        <w:t>&lt;</w:t>
      </w:r>
      <w:r w:rsidR="00540979">
        <w:t>Homepagina</w:t>
      </w:r>
      <w:r>
        <w:t>&gt;</w:t>
      </w:r>
      <w:bookmarkEnd w:id="4"/>
      <w:r w:rsidR="00421C2E">
        <w:t xml:space="preserve"> of </w:t>
      </w:r>
      <w:r w:rsidR="00161D70">
        <w:t xml:space="preserve">3 </w:t>
      </w:r>
      <w:r w:rsidR="00421C2E">
        <w:t>Categories</w:t>
      </w:r>
    </w:p>
    <w:p w14:paraId="1AD947F3" w14:textId="51ADA6BF" w:rsidR="006D198D" w:rsidRDefault="006D198D" w:rsidP="006D198D">
      <w:r>
        <w:t>De start van de applicatie</w:t>
      </w:r>
      <w:r w:rsidR="00FF762C">
        <w:t xml:space="preserve">. </w:t>
      </w:r>
      <w:r w:rsidR="000C5810">
        <w:rPr>
          <w:noProof/>
        </w:rPr>
        <w:drawing>
          <wp:inline distT="0" distB="0" distL="0" distR="0" wp14:anchorId="0DE2CA87" wp14:editId="298AA3B5">
            <wp:extent cx="5731510" cy="3230880"/>
            <wp:effectExtent l="0" t="0" r="2540" b="7620"/>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14:paraId="5F33A131" w14:textId="60E211A9" w:rsidR="0093344D" w:rsidRPr="0093344D" w:rsidRDefault="0093344D" w:rsidP="0093344D"/>
    <w:p w14:paraId="10552D8B" w14:textId="3B6CEAEE" w:rsidR="00F15F84" w:rsidRDefault="00F15F84" w:rsidP="00F15F84"/>
    <w:p w14:paraId="5C7D754A" w14:textId="77777777" w:rsidR="001A7DFA" w:rsidRPr="00FF762C" w:rsidRDefault="001A7DFA" w:rsidP="00F15F84"/>
    <w:p w14:paraId="1D3344B3" w14:textId="30B8A43A" w:rsidR="001A7DFA" w:rsidRDefault="00421C2E" w:rsidP="001A7DFA">
      <w:pPr>
        <w:pStyle w:val="Heading2"/>
      </w:pPr>
      <w:r>
        <w:t xml:space="preserve"> </w:t>
      </w:r>
      <w:r w:rsidR="00161D70">
        <w:t xml:space="preserve">3 </w:t>
      </w:r>
      <w:r>
        <w:t>Products</w:t>
      </w:r>
      <w:r w:rsidR="00161D70">
        <w:t xml:space="preserve"> elke category</w:t>
      </w:r>
    </w:p>
    <w:p w14:paraId="59023677" w14:textId="368112C6" w:rsidR="001A7DFA" w:rsidRDefault="001A7DFA" w:rsidP="001A7DFA">
      <w:r>
        <w:t>Beschrijving  van de pagina</w:t>
      </w:r>
    </w:p>
    <w:p w14:paraId="10B9F745" w14:textId="77777777" w:rsidR="00161D70" w:rsidRDefault="00161D70" w:rsidP="001A7DFA"/>
    <w:p w14:paraId="6625F8EF" w14:textId="5C673F32" w:rsidR="002446DC" w:rsidRDefault="00161D70" w:rsidP="001A7DFA">
      <w:r>
        <w:rPr>
          <w:noProof/>
        </w:rPr>
        <w:drawing>
          <wp:inline distT="0" distB="0" distL="0" distR="0" wp14:anchorId="7FF03ED2" wp14:editId="74233339">
            <wp:extent cx="5731510" cy="3230880"/>
            <wp:effectExtent l="0" t="0" r="2540" b="7620"/>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14:paraId="100E08F0" w14:textId="77777777" w:rsidR="001A7DFA" w:rsidRDefault="001A7DFA" w:rsidP="001A7DFA"/>
    <w:p w14:paraId="7F66CB1B" w14:textId="00754A33" w:rsidR="00080E5E" w:rsidRDefault="00080E5E" w:rsidP="007843E1">
      <w:pPr>
        <w:pStyle w:val="Heading2"/>
        <w:numPr>
          <w:ilvl w:val="0"/>
          <w:numId w:val="0"/>
        </w:numPr>
      </w:pPr>
    </w:p>
    <w:p w14:paraId="6944B52C" w14:textId="38B7C451" w:rsidR="00080E5E" w:rsidRDefault="00080E5E" w:rsidP="00080E5E"/>
    <w:p w14:paraId="4E4C2962" w14:textId="007F7103" w:rsidR="00EE1A0F" w:rsidRDefault="00EE1A0F" w:rsidP="007843E1">
      <w:pPr>
        <w:pStyle w:val="Heading2"/>
        <w:numPr>
          <w:ilvl w:val="0"/>
          <w:numId w:val="0"/>
        </w:numPr>
        <w:ind w:left="576" w:hanging="576"/>
      </w:pPr>
    </w:p>
    <w:p w14:paraId="120A8246" w14:textId="2EAC350F" w:rsidR="00317174" w:rsidRPr="00317174" w:rsidRDefault="00317174" w:rsidP="00317174">
      <w:pPr>
        <w:pStyle w:val="Heading3"/>
        <w:numPr>
          <w:ilvl w:val="0"/>
          <w:numId w:val="0"/>
        </w:numPr>
        <w:ind w:left="720" w:hanging="720"/>
        <w:rPr>
          <w:sz w:val="32"/>
          <w:szCs w:val="32"/>
        </w:rPr>
      </w:pPr>
      <w:r w:rsidRPr="00317174">
        <w:rPr>
          <w:sz w:val="32"/>
          <w:szCs w:val="32"/>
        </w:rPr>
        <w:t xml:space="preserve"> </w:t>
      </w:r>
    </w:p>
    <w:p w14:paraId="40FDF833" w14:textId="0570F55E" w:rsidR="00620C90" w:rsidRPr="00EE1A0F" w:rsidRDefault="00620C90" w:rsidP="00EE1A0F"/>
    <w:p w14:paraId="159A1BD8" w14:textId="696234FB" w:rsidR="00963E1D" w:rsidRDefault="001F6135" w:rsidP="00963E1D">
      <w:pPr>
        <w:pStyle w:val="Heading2"/>
      </w:pPr>
      <w:r>
        <w:t xml:space="preserve">Form </w:t>
      </w:r>
    </w:p>
    <w:p w14:paraId="5DDCA5B9" w14:textId="129EC119" w:rsidR="00963E1D" w:rsidRDefault="00161D70" w:rsidP="00963E1D">
      <w:r>
        <w:rPr>
          <w:noProof/>
        </w:rPr>
        <w:drawing>
          <wp:inline distT="0" distB="0" distL="0" distR="0" wp14:anchorId="6F62A2F6" wp14:editId="37017CBC">
            <wp:extent cx="5731510" cy="3206750"/>
            <wp:effectExtent l="0" t="0" r="254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06337C5A" w14:textId="77777777" w:rsidR="00854259" w:rsidRPr="00963E1D" w:rsidRDefault="00854259" w:rsidP="00963E1D"/>
    <w:p w14:paraId="7C0D7038" w14:textId="009B0D13" w:rsidR="00317174" w:rsidRDefault="00E56F44" w:rsidP="00317174">
      <w:r>
        <w:t>Contact Pagina</w:t>
      </w:r>
    </w:p>
    <w:p w14:paraId="57514860" w14:textId="59D03325" w:rsidR="003F5E1F" w:rsidRPr="00317174" w:rsidRDefault="004235F5" w:rsidP="00317174">
      <w:r>
        <w:rPr>
          <w:noProof/>
        </w:rPr>
        <w:drawing>
          <wp:inline distT="0" distB="0" distL="0" distR="0" wp14:anchorId="2346EEAE" wp14:editId="4506F06C">
            <wp:extent cx="5731510" cy="3006725"/>
            <wp:effectExtent l="0" t="0" r="2540" b="3175"/>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p w14:paraId="7C4DA1FE" w14:textId="0C8C5A09" w:rsidR="00BE4B02" w:rsidRDefault="00BE4B02">
      <w:r>
        <w:br w:type="page"/>
      </w:r>
    </w:p>
    <w:p w14:paraId="24D0A79C" w14:textId="77777777" w:rsidR="00080E5E" w:rsidRDefault="00080E5E">
      <w:pPr>
        <w:rPr>
          <w:rFonts w:asciiTheme="majorHAnsi" w:eastAsiaTheme="majorEastAsia" w:hAnsiTheme="majorHAnsi" w:cstheme="majorBidi"/>
          <w:color w:val="2F5496" w:themeColor="accent1" w:themeShade="BF"/>
          <w:sz w:val="26"/>
          <w:szCs w:val="26"/>
        </w:rPr>
      </w:pPr>
    </w:p>
    <w:p w14:paraId="3D98C001" w14:textId="462BDE17" w:rsidR="00A257DF" w:rsidRDefault="00854259" w:rsidP="00222411">
      <w:pPr>
        <w:pStyle w:val="Heading1"/>
      </w:pPr>
      <w:r>
        <w:t>Sitemap</w:t>
      </w:r>
    </w:p>
    <w:p w14:paraId="510BC772" w14:textId="4BEF4E55" w:rsidR="00F444E9" w:rsidRDefault="00F444E9" w:rsidP="00F444E9"/>
    <w:p w14:paraId="369CFEA0" w14:textId="1DA4CC41" w:rsidR="00F444E9" w:rsidRPr="00F444E9" w:rsidRDefault="002636A9" w:rsidP="00F444E9">
      <w:r>
        <w:rPr>
          <w:noProof/>
        </w:rPr>
        <w:drawing>
          <wp:inline distT="0" distB="0" distL="0" distR="0" wp14:anchorId="563CA78A" wp14:editId="2988166C">
            <wp:extent cx="5731510" cy="3336290"/>
            <wp:effectExtent l="0" t="0" r="254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14:paraId="280AC36D" w14:textId="77777777" w:rsidR="00A257DF" w:rsidRDefault="00A257DF">
      <w:pPr>
        <w:rPr>
          <w:rFonts w:asciiTheme="majorHAnsi" w:eastAsiaTheme="majorEastAsia" w:hAnsiTheme="majorHAnsi" w:cstheme="majorBidi"/>
          <w:color w:val="2F5496" w:themeColor="accent1" w:themeShade="BF"/>
          <w:sz w:val="32"/>
          <w:szCs w:val="32"/>
        </w:rPr>
      </w:pPr>
      <w:r>
        <w:br w:type="page"/>
      </w:r>
    </w:p>
    <w:p w14:paraId="3FF7F700" w14:textId="2E451769" w:rsidR="00A257DF" w:rsidRDefault="00F205B8" w:rsidP="00222411">
      <w:pPr>
        <w:pStyle w:val="Heading1"/>
      </w:pPr>
      <w:bookmarkStart w:id="5" w:name="_Toc115429054"/>
      <w:r>
        <w:t>Mockup</w:t>
      </w:r>
      <w:bookmarkEnd w:id="5"/>
    </w:p>
    <w:p w14:paraId="2B9FEFA3" w14:textId="31B9078C" w:rsidR="00186533" w:rsidRDefault="00186533" w:rsidP="00186533"/>
    <w:p w14:paraId="22635CB4" w14:textId="06EA8798" w:rsidR="00186533" w:rsidRPr="00186533" w:rsidRDefault="00186533" w:rsidP="00186533"/>
    <w:p w14:paraId="26CBA301" w14:textId="77777777" w:rsidR="00A257DF" w:rsidRDefault="00A257DF" w:rsidP="00A257DF"/>
    <w:p w14:paraId="6D391555" w14:textId="58C30428" w:rsidR="00A257DF" w:rsidRDefault="00A257DF" w:rsidP="00A257DF"/>
    <w:p w14:paraId="0C530D68" w14:textId="4C8348B3" w:rsidR="00D47810" w:rsidRDefault="00D47810" w:rsidP="00A257DF"/>
    <w:p w14:paraId="69840FF9" w14:textId="6388D085" w:rsidR="00B93B40" w:rsidRDefault="00B93B40" w:rsidP="00A257DF"/>
    <w:p w14:paraId="694DD4A0" w14:textId="12B461D3" w:rsidR="00136BD7" w:rsidRDefault="00136BD7" w:rsidP="00A257DF"/>
    <w:p w14:paraId="41F45205" w14:textId="2514E5F5" w:rsidR="00056AB7" w:rsidRDefault="00056AB7" w:rsidP="00056AB7"/>
    <w:p w14:paraId="169F85B1" w14:textId="2DC6A8F8" w:rsidR="00A5476D" w:rsidRPr="00056AB7" w:rsidRDefault="00A5476D" w:rsidP="00056AB7"/>
    <w:sectPr w:rsidR="00A5476D" w:rsidRPr="00056AB7" w:rsidSect="00A257DF">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4599E" w14:textId="77777777" w:rsidR="00E262D6" w:rsidRDefault="00E262D6" w:rsidP="00A257DF">
      <w:pPr>
        <w:spacing w:after="0" w:line="240" w:lineRule="auto"/>
      </w:pPr>
      <w:r>
        <w:separator/>
      </w:r>
    </w:p>
  </w:endnote>
  <w:endnote w:type="continuationSeparator" w:id="0">
    <w:p w14:paraId="1BA24597" w14:textId="77777777" w:rsidR="00E262D6" w:rsidRDefault="00E262D6"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446A" w14:textId="77777777" w:rsidR="00222411" w:rsidRDefault="003A0579" w:rsidP="00222411">
    <w:pPr>
      <w:pStyle w:val="Footer"/>
    </w:pPr>
    <w:r>
      <w:t>Klant: [KLANTNAAM]</w:t>
    </w:r>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50568D0B" w14:textId="77777777" w:rsidR="007A68DD" w:rsidRDefault="007A6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21AFB" w14:textId="77777777" w:rsidR="00E262D6" w:rsidRDefault="00E262D6" w:rsidP="00A257DF">
      <w:pPr>
        <w:spacing w:after="0" w:line="240" w:lineRule="auto"/>
      </w:pPr>
      <w:r>
        <w:separator/>
      </w:r>
    </w:p>
  </w:footnote>
  <w:footnote w:type="continuationSeparator" w:id="0">
    <w:p w14:paraId="6EEEC38F" w14:textId="77777777" w:rsidR="00E262D6" w:rsidRDefault="00E262D6"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60D6" w14:textId="69F280D1" w:rsidR="007A68DD" w:rsidRPr="003A0579" w:rsidRDefault="003A0579" w:rsidP="003A0579">
    <w:pPr>
      <w:pStyle w:val="Header"/>
    </w:pPr>
    <w:r>
      <w:t>Functioneel Ontwerp</w:t>
    </w:r>
    <w:r>
      <w:tab/>
      <w:t>Team</w:t>
    </w: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1113891"/>
    <w:multiLevelType w:val="hybridMultilevel"/>
    <w:tmpl w:val="0A94250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1694087">
    <w:abstractNumId w:val="3"/>
  </w:num>
  <w:num w:numId="2" w16cid:durableId="1681470259">
    <w:abstractNumId w:val="1"/>
  </w:num>
  <w:num w:numId="3" w16cid:durableId="1589996290">
    <w:abstractNumId w:val="0"/>
  </w:num>
  <w:num w:numId="4" w16cid:durableId="75903357">
    <w:abstractNumId w:val="0"/>
  </w:num>
  <w:num w:numId="5" w16cid:durableId="872884981">
    <w:abstractNumId w:val="2"/>
  </w:num>
  <w:num w:numId="6" w16cid:durableId="69589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13"/>
    <w:rsid w:val="0000562B"/>
    <w:rsid w:val="000109E6"/>
    <w:rsid w:val="00025D69"/>
    <w:rsid w:val="0002660E"/>
    <w:rsid w:val="00034365"/>
    <w:rsid w:val="000502ED"/>
    <w:rsid w:val="00053025"/>
    <w:rsid w:val="00056AB7"/>
    <w:rsid w:val="00062187"/>
    <w:rsid w:val="00062F92"/>
    <w:rsid w:val="00070C2D"/>
    <w:rsid w:val="00071F22"/>
    <w:rsid w:val="00080E5E"/>
    <w:rsid w:val="000A3194"/>
    <w:rsid w:val="000A6C16"/>
    <w:rsid w:val="000B4D5C"/>
    <w:rsid w:val="000C1A0B"/>
    <w:rsid w:val="000C5810"/>
    <w:rsid w:val="000E359D"/>
    <w:rsid w:val="000E5EAF"/>
    <w:rsid w:val="00116F81"/>
    <w:rsid w:val="00126F70"/>
    <w:rsid w:val="00136BD7"/>
    <w:rsid w:val="0014151C"/>
    <w:rsid w:val="0014223B"/>
    <w:rsid w:val="00153DA3"/>
    <w:rsid w:val="001548B9"/>
    <w:rsid w:val="00161D70"/>
    <w:rsid w:val="00166122"/>
    <w:rsid w:val="00170B88"/>
    <w:rsid w:val="001729C0"/>
    <w:rsid w:val="00186533"/>
    <w:rsid w:val="001A2627"/>
    <w:rsid w:val="001A7DFA"/>
    <w:rsid w:val="001A7F33"/>
    <w:rsid w:val="001C138F"/>
    <w:rsid w:val="001D0AAE"/>
    <w:rsid w:val="001D0B78"/>
    <w:rsid w:val="001D4C53"/>
    <w:rsid w:val="001E3862"/>
    <w:rsid w:val="001E4E1E"/>
    <w:rsid w:val="001F0FF4"/>
    <w:rsid w:val="001F1B54"/>
    <w:rsid w:val="001F6135"/>
    <w:rsid w:val="002204D0"/>
    <w:rsid w:val="00222411"/>
    <w:rsid w:val="002446DC"/>
    <w:rsid w:val="00244B11"/>
    <w:rsid w:val="00253267"/>
    <w:rsid w:val="002636A9"/>
    <w:rsid w:val="00265602"/>
    <w:rsid w:val="00267FD4"/>
    <w:rsid w:val="002A085F"/>
    <w:rsid w:val="002E18D1"/>
    <w:rsid w:val="002E3F6A"/>
    <w:rsid w:val="002E4869"/>
    <w:rsid w:val="002F11DC"/>
    <w:rsid w:val="00305F1E"/>
    <w:rsid w:val="0030707D"/>
    <w:rsid w:val="00313209"/>
    <w:rsid w:val="00313283"/>
    <w:rsid w:val="00317174"/>
    <w:rsid w:val="003403E3"/>
    <w:rsid w:val="003703C3"/>
    <w:rsid w:val="003779E1"/>
    <w:rsid w:val="003A0579"/>
    <w:rsid w:val="003A3C15"/>
    <w:rsid w:val="003E5EF5"/>
    <w:rsid w:val="003F5E1F"/>
    <w:rsid w:val="0042073B"/>
    <w:rsid w:val="00421C2E"/>
    <w:rsid w:val="004235F5"/>
    <w:rsid w:val="00435AB8"/>
    <w:rsid w:val="00441153"/>
    <w:rsid w:val="004606AF"/>
    <w:rsid w:val="00480CCF"/>
    <w:rsid w:val="004D414A"/>
    <w:rsid w:val="004F6206"/>
    <w:rsid w:val="00503B63"/>
    <w:rsid w:val="00537112"/>
    <w:rsid w:val="00540979"/>
    <w:rsid w:val="00546CBA"/>
    <w:rsid w:val="0056191D"/>
    <w:rsid w:val="0056778B"/>
    <w:rsid w:val="00576089"/>
    <w:rsid w:val="00590E40"/>
    <w:rsid w:val="00594797"/>
    <w:rsid w:val="00594BF5"/>
    <w:rsid w:val="005A1013"/>
    <w:rsid w:val="005A3E46"/>
    <w:rsid w:val="005B1B2E"/>
    <w:rsid w:val="005B4DC6"/>
    <w:rsid w:val="005B5242"/>
    <w:rsid w:val="005C4D56"/>
    <w:rsid w:val="005D6B6C"/>
    <w:rsid w:val="005E34C1"/>
    <w:rsid w:val="005E666B"/>
    <w:rsid w:val="005F5D2A"/>
    <w:rsid w:val="00601161"/>
    <w:rsid w:val="00611579"/>
    <w:rsid w:val="0061768F"/>
    <w:rsid w:val="00620C90"/>
    <w:rsid w:val="00631A43"/>
    <w:rsid w:val="0064773A"/>
    <w:rsid w:val="00654075"/>
    <w:rsid w:val="00661185"/>
    <w:rsid w:val="00681129"/>
    <w:rsid w:val="00682B91"/>
    <w:rsid w:val="006843C1"/>
    <w:rsid w:val="00690236"/>
    <w:rsid w:val="006A3780"/>
    <w:rsid w:val="006A4FA6"/>
    <w:rsid w:val="006A781D"/>
    <w:rsid w:val="006B55A1"/>
    <w:rsid w:val="006C0102"/>
    <w:rsid w:val="006C6B29"/>
    <w:rsid w:val="006D198D"/>
    <w:rsid w:val="006E3563"/>
    <w:rsid w:val="006E3644"/>
    <w:rsid w:val="006E3FF1"/>
    <w:rsid w:val="006E60D4"/>
    <w:rsid w:val="006F503C"/>
    <w:rsid w:val="00711B3D"/>
    <w:rsid w:val="007249B7"/>
    <w:rsid w:val="007444F4"/>
    <w:rsid w:val="00754D47"/>
    <w:rsid w:val="0077563A"/>
    <w:rsid w:val="007843E1"/>
    <w:rsid w:val="00785381"/>
    <w:rsid w:val="00787444"/>
    <w:rsid w:val="00793388"/>
    <w:rsid w:val="007974FF"/>
    <w:rsid w:val="007A68DD"/>
    <w:rsid w:val="007B471F"/>
    <w:rsid w:val="007B5018"/>
    <w:rsid w:val="007E35C7"/>
    <w:rsid w:val="007F356F"/>
    <w:rsid w:val="007F6746"/>
    <w:rsid w:val="00802D6C"/>
    <w:rsid w:val="00851B6C"/>
    <w:rsid w:val="00854259"/>
    <w:rsid w:val="008718FE"/>
    <w:rsid w:val="00875F0B"/>
    <w:rsid w:val="008A0AD3"/>
    <w:rsid w:val="008A119C"/>
    <w:rsid w:val="008A72D6"/>
    <w:rsid w:val="008A755D"/>
    <w:rsid w:val="008C1723"/>
    <w:rsid w:val="008D1609"/>
    <w:rsid w:val="008D4B00"/>
    <w:rsid w:val="008E0CAE"/>
    <w:rsid w:val="008F2D17"/>
    <w:rsid w:val="008F4085"/>
    <w:rsid w:val="009025A6"/>
    <w:rsid w:val="00924D83"/>
    <w:rsid w:val="0093344D"/>
    <w:rsid w:val="009427AF"/>
    <w:rsid w:val="009568A8"/>
    <w:rsid w:val="00963E1D"/>
    <w:rsid w:val="00982643"/>
    <w:rsid w:val="009859B6"/>
    <w:rsid w:val="00995771"/>
    <w:rsid w:val="009A329B"/>
    <w:rsid w:val="009A6C55"/>
    <w:rsid w:val="009F17C9"/>
    <w:rsid w:val="00A12EF6"/>
    <w:rsid w:val="00A257DF"/>
    <w:rsid w:val="00A30A76"/>
    <w:rsid w:val="00A45406"/>
    <w:rsid w:val="00A5476D"/>
    <w:rsid w:val="00A60D6B"/>
    <w:rsid w:val="00A717A3"/>
    <w:rsid w:val="00A75CE6"/>
    <w:rsid w:val="00A82892"/>
    <w:rsid w:val="00A85652"/>
    <w:rsid w:val="00A95C17"/>
    <w:rsid w:val="00AB6617"/>
    <w:rsid w:val="00AC61F9"/>
    <w:rsid w:val="00AD41A2"/>
    <w:rsid w:val="00AD78C6"/>
    <w:rsid w:val="00AF08B5"/>
    <w:rsid w:val="00B22D4E"/>
    <w:rsid w:val="00B471EA"/>
    <w:rsid w:val="00B47353"/>
    <w:rsid w:val="00B57409"/>
    <w:rsid w:val="00B61459"/>
    <w:rsid w:val="00B70027"/>
    <w:rsid w:val="00B76220"/>
    <w:rsid w:val="00B90EC1"/>
    <w:rsid w:val="00B93B40"/>
    <w:rsid w:val="00BA67BB"/>
    <w:rsid w:val="00BE4B02"/>
    <w:rsid w:val="00BF310D"/>
    <w:rsid w:val="00C027AC"/>
    <w:rsid w:val="00C20463"/>
    <w:rsid w:val="00C2320C"/>
    <w:rsid w:val="00C254E7"/>
    <w:rsid w:val="00C26F2B"/>
    <w:rsid w:val="00C35622"/>
    <w:rsid w:val="00C3765B"/>
    <w:rsid w:val="00C40C90"/>
    <w:rsid w:val="00C4463B"/>
    <w:rsid w:val="00C47594"/>
    <w:rsid w:val="00C7271C"/>
    <w:rsid w:val="00C8179B"/>
    <w:rsid w:val="00C83E6F"/>
    <w:rsid w:val="00C91E3D"/>
    <w:rsid w:val="00CD49A2"/>
    <w:rsid w:val="00CE4C0E"/>
    <w:rsid w:val="00CE6D12"/>
    <w:rsid w:val="00D312DE"/>
    <w:rsid w:val="00D47810"/>
    <w:rsid w:val="00D6271C"/>
    <w:rsid w:val="00D74388"/>
    <w:rsid w:val="00D7714D"/>
    <w:rsid w:val="00D77F26"/>
    <w:rsid w:val="00D873BF"/>
    <w:rsid w:val="00D87472"/>
    <w:rsid w:val="00D926C6"/>
    <w:rsid w:val="00D96BFC"/>
    <w:rsid w:val="00DB59AC"/>
    <w:rsid w:val="00DC6DFC"/>
    <w:rsid w:val="00DC7E50"/>
    <w:rsid w:val="00DE104D"/>
    <w:rsid w:val="00E06F09"/>
    <w:rsid w:val="00E10C1F"/>
    <w:rsid w:val="00E124AF"/>
    <w:rsid w:val="00E16256"/>
    <w:rsid w:val="00E262D6"/>
    <w:rsid w:val="00E33319"/>
    <w:rsid w:val="00E5381E"/>
    <w:rsid w:val="00E5415A"/>
    <w:rsid w:val="00E56F44"/>
    <w:rsid w:val="00E84585"/>
    <w:rsid w:val="00E852BD"/>
    <w:rsid w:val="00EA0067"/>
    <w:rsid w:val="00EB2C67"/>
    <w:rsid w:val="00EB3D8D"/>
    <w:rsid w:val="00EC6DAC"/>
    <w:rsid w:val="00ED6C00"/>
    <w:rsid w:val="00EE1A0F"/>
    <w:rsid w:val="00EE2AAD"/>
    <w:rsid w:val="00EE5D54"/>
    <w:rsid w:val="00EE79DF"/>
    <w:rsid w:val="00F15F84"/>
    <w:rsid w:val="00F205B8"/>
    <w:rsid w:val="00F37236"/>
    <w:rsid w:val="00F444E9"/>
    <w:rsid w:val="00F54C8A"/>
    <w:rsid w:val="00F63162"/>
    <w:rsid w:val="00F70932"/>
    <w:rsid w:val="00FA47FB"/>
    <w:rsid w:val="00FF49AB"/>
    <w:rsid w:val="00FF762C"/>
    <w:rsid w:val="0B1E1DCF"/>
    <w:rsid w:val="1936781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433D6"/>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2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82B91"/>
    <w:pPr>
      <w:spacing w:after="100"/>
      <w:ind w:left="440"/>
    </w:pPr>
  </w:style>
  <w:style w:type="character" w:customStyle="1" w:styleId="normaltextrun">
    <w:name w:val="normaltextrun"/>
    <w:basedOn w:val="DefaultParagraphFont"/>
    <w:rsid w:val="007E35C7"/>
  </w:style>
  <w:style w:type="character" w:customStyle="1" w:styleId="eop">
    <w:name w:val="eop"/>
    <w:basedOn w:val="DefaultParagraphFont"/>
    <w:rsid w:val="0079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Functioneel%20Ontwer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De productvision van de Klant </Abstract>
  <CompanyAddress>Den Haag</CompanyAddress>
  <CompanyPhone/>
  <CompanyFax/>
  <CompanyEmail>1K</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FE8B1236FC947AD3E4626A9F81877" ma:contentTypeVersion="14" ma:contentTypeDescription="Een nieuw document maken." ma:contentTypeScope="" ma:versionID="9216b4a4bb9a3a6075737e8dc74dba9d">
  <xsd:schema xmlns:xsd="http://www.w3.org/2001/XMLSchema" xmlns:xs="http://www.w3.org/2001/XMLSchema" xmlns:p="http://schemas.microsoft.com/office/2006/metadata/properties" xmlns:ns3="c96c689c-6965-42c8-8a8a-55b01e71829c" xmlns:ns4="de8576c0-0b1f-44ce-a97c-61134edb91bb" targetNamespace="http://schemas.microsoft.com/office/2006/metadata/properties" ma:root="true" ma:fieldsID="d78ab5efa1464e22571f60d619e1ac4b" ns3:_="" ns4:_="">
    <xsd:import namespace="c96c689c-6965-42c8-8a8a-55b01e71829c"/>
    <xsd:import namespace="de8576c0-0b1f-44ce-a97c-61134edb91b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c689c-6965-42c8-8a8a-55b01e7182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8576c0-0b1f-44ce-a97c-61134edb91bb"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c96c689c-6965-42c8-8a8a-55b01e71829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EB6A60-903E-43DB-A079-FA6336CB0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c689c-6965-42c8-8a8a-55b01e71829c"/>
    <ds:schemaRef ds:uri="de8576c0-0b1f-44ce-a97c-61134edb9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4.xml><?xml version="1.0" encoding="utf-8"?>
<ds:datastoreItem xmlns:ds="http://schemas.openxmlformats.org/officeDocument/2006/customXml" ds:itemID="{676E4ED6-D2F6-4452-838A-669BA84CC0AD}">
  <ds:schemaRefs>
    <ds:schemaRef ds:uri="http://schemas.openxmlformats.org/officeDocument/2006/bibliography"/>
  </ds:schemaRefs>
</ds:datastoreItem>
</file>

<file path=customXml/itemProps5.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c96c689c-6965-42c8-8a8a-55b01e71829c"/>
  </ds:schemaRefs>
</ds:datastoreItem>
</file>

<file path=docProps/app.xml><?xml version="1.0" encoding="utf-8"?>
<Properties xmlns="http://schemas.openxmlformats.org/officeDocument/2006/extended-properties" xmlns:vt="http://schemas.openxmlformats.org/officeDocument/2006/docPropsVTypes">
  <Template>Functioneel Ontwerp Template.dotx</Template>
  <TotalTime>0</TotalTime>
  <Pages>8</Pages>
  <Words>331</Words>
  <Characters>1888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Behoefteanalyse</vt:lpstr>
    </vt:vector>
  </TitlesOfParts>
  <Company>ROC Mondriaan</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dc:subject>
  <dc:creator>Basel Hosari</dc:creator>
  <cp:keywords/>
  <dc:description/>
  <cp:lastModifiedBy>Mohamad Basel Hosari</cp:lastModifiedBy>
  <cp:revision>9</cp:revision>
  <cp:lastPrinted>2019-10-02T10:33:00Z</cp:lastPrinted>
  <dcterms:created xsi:type="dcterms:W3CDTF">2023-03-21T19:58:00Z</dcterms:created>
  <dcterms:modified xsi:type="dcterms:W3CDTF">2023-03-21T20:28:00Z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0x010100B58FE8B1236FC947AD3E4626A9F81877</vt:lpwstr>
  </property>
  <property fmtid="{D5CDD505-2E9C-101B-9397-08002B2CF9AE}" pid="3" name="MediaServiceImageTags">
    <vt:lpwstr/>
  </property>
</Properties>
</file>